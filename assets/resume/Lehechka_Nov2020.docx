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8E18FD">
        <w:trPr>
          <w:trHeight w:val="981"/>
        </w:trPr>
        <w:tc>
          <w:tcPr>
            <w:tcW w:w="5013" w:type="dxa"/>
            <w:vAlign w:val="bottom"/>
          </w:tcPr>
          <w:p w14:paraId="760231B5" w14:textId="7FBA1609" w:rsidR="00C84833" w:rsidRDefault="009C742D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0B0839C0" w:rsidR="004E2970" w:rsidRPr="00E40253" w:rsidRDefault="009C742D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0B142A">
                        <w:rPr>
                          <w:sz w:val="16"/>
                          <w:szCs w:val="16"/>
                        </w:rPr>
                        <w:t>Omaha,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34A78ED8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8E18FD"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linkedin.com/in/adam-lehechka-b42b03161</w:t>
                      </w:r>
                      <w:r w:rsidRPr="008E18FD"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br/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3E68142D" wp14:editId="5062E10A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C0B07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7F9039F2" w14:textId="063E58BA" w:rsidR="00D35C3A" w:rsidRPr="008E18FD" w:rsidRDefault="00261298" w:rsidP="008E18FD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>anized Full-Stack Web Developer</w:t>
      </w:r>
      <w:r w:rsidRPr="007B5FCC">
        <w:rPr>
          <w:color w:val="000000" w:themeColor="text1"/>
        </w:rPr>
        <w:t xml:space="preserve"> offering strong skills in designing, developing, and testing innovative web and mobile applications. Bringing an excellent foundation of academic success and </w:t>
      </w:r>
      <w:r w:rsidR="008E18FD">
        <w:rPr>
          <w:color w:val="000000" w:themeColor="text1"/>
        </w:rPr>
        <w:t>3</w:t>
      </w:r>
      <w:r w:rsidRPr="007B5FCC">
        <w:rPr>
          <w:color w:val="000000" w:themeColor="text1"/>
        </w:rPr>
        <w:t>+ years of experience within</w:t>
      </w:r>
      <w:r w:rsidR="00C054D7">
        <w:rPr>
          <w:color w:val="000000" w:themeColor="text1"/>
        </w:rPr>
        <w:t xml:space="preserve"> software engineering and DevOps roles</w:t>
      </w:r>
      <w:r w:rsidRPr="007B5FCC">
        <w:rPr>
          <w:color w:val="000000" w:themeColor="text1"/>
        </w:rPr>
        <w:t>.</w:t>
      </w: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9C742D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EndPr/>
        <w:sdtContent>
          <w:r w:rsidR="004937AE" w:rsidRPr="0089677B">
            <w:t>Experience</w:t>
          </w:r>
        </w:sdtContent>
      </w:sdt>
    </w:p>
    <w:p w14:paraId="44A77FE5" w14:textId="11EFB7D1" w:rsidR="00310291" w:rsidRPr="00B16BC8" w:rsidRDefault="00310291" w:rsidP="00310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R&amp;D Software Engineer</w:t>
      </w:r>
      <w:r w:rsidRPr="004370DD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DMSi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</w:r>
      <w:r w:rsidRPr="00FC5649">
        <w:rPr>
          <w:rStyle w:val="Emphasis"/>
          <w:b w:val="0"/>
          <w:bCs/>
          <w:sz w:val="24"/>
          <w:szCs w:val="24"/>
        </w:rPr>
        <w:t xml:space="preserve">         </w:t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  <w:t xml:space="preserve">          </w:t>
      </w:r>
      <w:r>
        <w:rPr>
          <w:rStyle w:val="Emphasis"/>
          <w:sz w:val="24"/>
          <w:szCs w:val="24"/>
        </w:rPr>
        <w:t>Jan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20</w:t>
      </w:r>
      <w:r w:rsidRPr="00FC5649">
        <w:rPr>
          <w:rStyle w:val="Emphasis"/>
          <w:sz w:val="24"/>
          <w:szCs w:val="24"/>
        </w:rPr>
        <w:t xml:space="preserve"> – Current</w:t>
      </w:r>
    </w:p>
    <w:p w14:paraId="78FDC278" w14:textId="301A6C65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Door Configurator and BOM Maintenance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 xml:space="preserve">      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May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3A1A5C05" w14:textId="68DB88D0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Leading team of software engineers in development of a door configuration and image generation web application.</w:t>
      </w:r>
    </w:p>
    <w:p w14:paraId="7E6A5648" w14:textId="07E43748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Performing DevOps to create a CI/CD pipeline with </w:t>
      </w:r>
      <w:r w:rsidR="001B7A4C" w:rsidRPr="00310291">
        <w:rPr>
          <w:rFonts w:cstheme="minorHAnsi"/>
          <w:color w:val="0D0D0D" w:themeColor="text1" w:themeTint="F2"/>
          <w:shd w:val="clear" w:color="auto" w:fill="FFFFFF"/>
        </w:rPr>
        <w:t>Bitbucket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, CircleCI, Docker, Google App Engine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, Linux, and custom </w:t>
      </w:r>
      <w:r w:rsidR="001B7A4C">
        <w:rPr>
          <w:rFonts w:cstheme="minorHAnsi"/>
          <w:i/>
          <w:iCs/>
          <w:color w:val="0D0D0D" w:themeColor="text1" w:themeTint="F2"/>
          <w:shd w:val="clear" w:color="auto" w:fill="FFFFFF"/>
        </w:rPr>
        <w:t>Test Harbor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 tool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355F1CF" w14:textId="1E03F287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Building Materials Industry Standard Database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  April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May</w:t>
      </w:r>
      <w:r>
        <w:rPr>
          <w:i/>
          <w:iCs/>
          <w:color w:val="000000" w:themeColor="text1"/>
          <w:sz w:val="24"/>
          <w:szCs w:val="24"/>
        </w:rPr>
        <w:t xml:space="preserve"> 2020</w:t>
      </w:r>
    </w:p>
    <w:p w14:paraId="6EC2BFC0" w14:textId="2020138B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various database solutions for the best option to pursue in the creation of a building materials industry standard database.</w:t>
      </w:r>
    </w:p>
    <w:p w14:paraId="68E23B85" w14:textId="2B0A693B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Workpoint Integration</w:t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  <w:t xml:space="preserve"> 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Jan</w:t>
      </w:r>
      <w:r w:rsidRPr="00261BEC">
        <w:rPr>
          <w:i/>
          <w:iCs/>
          <w:color w:val="000000" w:themeColor="text1"/>
          <w:sz w:val="24"/>
          <w:szCs w:val="24"/>
        </w:rPr>
        <w:t>.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April 2020</w:t>
      </w:r>
    </w:p>
    <w:p w14:paraId="29633523" w14:textId="7777777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Researched the codebase and infrastructure of Workpoint's workflow software </w:t>
      </w:r>
    </w:p>
    <w:p w14:paraId="5A0D2093" w14:textId="2708074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D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iscover integration points in plans to integrate the software into DMSi's core products.</w:t>
      </w:r>
    </w:p>
    <w:p w14:paraId="53526CE0" w14:textId="5F22A19C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</w:t>
      </w:r>
      <w:r w:rsidR="00310291">
        <w:rPr>
          <w:rStyle w:val="Emphasis"/>
          <w:sz w:val="24"/>
          <w:szCs w:val="24"/>
        </w:rPr>
        <w:t>Dec. 2019</w:t>
      </w:r>
    </w:p>
    <w:p w14:paraId="38F8F2A3" w14:textId="47ED01F1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0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Cu</w:t>
      </w:r>
      <w:r w:rsidR="00B16BC8" w:rsidRPr="00261BEC">
        <w:rPr>
          <w:i/>
          <w:iCs/>
          <w:color w:val="000000" w:themeColor="text1"/>
          <w:sz w:val="24"/>
          <w:szCs w:val="24"/>
        </w:rPr>
        <w:t>r</w:t>
      </w:r>
      <w:r w:rsidR="003473B4" w:rsidRPr="00261BEC">
        <w:rPr>
          <w:i/>
          <w:iCs/>
          <w:color w:val="000000" w:themeColor="text1"/>
          <w:sz w:val="24"/>
          <w:szCs w:val="24"/>
        </w:rPr>
        <w:t>rent</w:t>
      </w:r>
    </w:p>
    <w:bookmarkEnd w:id="0"/>
    <w:p w14:paraId="0609B3D1" w14:textId="7855F21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</w:p>
    <w:p w14:paraId="0E7F8520" w14:textId="00655401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</w:p>
    <w:p w14:paraId="5EF98597" w14:textId="77777777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 xml:space="preserve">Responsible for deployment of services to Integrated Cloud Environment </w:t>
      </w:r>
    </w:p>
    <w:p w14:paraId="685DB5EF" w14:textId="5DC0A640" w:rsidR="00EC7535" w:rsidRPr="00261BEC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Designed and developed a highly interactive frontend screen</w:t>
      </w:r>
    </w:p>
    <w:p w14:paraId="1CC776D1" w14:textId="77777777" w:rsidR="008E18FD" w:rsidRDefault="008E18FD" w:rsidP="008E18FD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7FD02E3EB983409CA8FEC8D958F4A17B"/>
          </w:placeholder>
          <w:temporary/>
          <w:showingPlcHdr/>
          <w15:appearance w15:val="hidden"/>
        </w:sdtPr>
        <w:sdtContent>
          <w:r w:rsidRPr="0089677B">
            <w:t>Education</w:t>
          </w:r>
        </w:sdtContent>
      </w:sdt>
    </w:p>
    <w:p w14:paraId="2B25E174" w14:textId="77777777" w:rsidR="008E18FD" w:rsidRPr="004370DD" w:rsidRDefault="008E18FD" w:rsidP="008E18FD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 xml:space="preserve">Bachelor of Science / </w:t>
      </w:r>
      <w:r w:rsidRPr="004370DD">
        <w:rPr>
          <w:rStyle w:val="Emphasis"/>
          <w:sz w:val="24"/>
          <w:szCs w:val="24"/>
        </w:rPr>
        <w:t>University of Nebraska - Omaha</w:t>
      </w:r>
      <w:r w:rsidRPr="00F36A53"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  <w:t xml:space="preserve">    </w:t>
      </w:r>
      <w:r w:rsidRPr="00FC5649">
        <w:rPr>
          <w:rStyle w:val="Emphasis"/>
          <w:sz w:val="24"/>
          <w:szCs w:val="24"/>
        </w:rPr>
        <w:t>Anticipated: Dec. 2020</w:t>
      </w:r>
    </w:p>
    <w:p w14:paraId="1162543A" w14:textId="1F68F284" w:rsidR="008E18FD" w:rsidRPr="008E18FD" w:rsidRDefault="008E18FD" w:rsidP="008E18FD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</w:t>
      </w:r>
      <w:r>
        <w:rPr>
          <w:b/>
          <w:bCs/>
          <w:color w:val="000000" w:themeColor="text1"/>
        </w:rPr>
        <w:t>s</w:t>
      </w:r>
      <w:r w:rsidRPr="007B5FCC">
        <w:rPr>
          <w:b/>
          <w:bCs/>
          <w:color w:val="000000" w:themeColor="text1"/>
        </w:rPr>
        <w:t>:</w:t>
      </w:r>
      <w:r w:rsidRPr="007B5FCC">
        <w:rPr>
          <w:color w:val="000000" w:themeColor="text1"/>
        </w:rPr>
        <w:t xml:space="preserve"> Computer Science, Cybersecurity, Management Information Systems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Software Engineering</w:t>
      </w:r>
      <w:r w:rsidRPr="007B5FCC">
        <w:rPr>
          <w:color w:val="000000" w:themeColor="text1"/>
        </w:rPr>
        <w:t xml:space="preserve">, </w:t>
      </w:r>
      <w:r>
        <w:rPr>
          <w:color w:val="000000" w:themeColor="text1"/>
        </w:rPr>
        <w:t>IT Infrastructure</w:t>
      </w:r>
      <w:r w:rsidRPr="007B5FCC">
        <w:rPr>
          <w:color w:val="000000" w:themeColor="text1"/>
        </w:rPr>
        <w:t>, Network Vulnerabilities, Project Management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GPA:</w:t>
      </w:r>
      <w:r w:rsidRPr="007B5FCC">
        <w:rPr>
          <w:color w:val="000000" w:themeColor="text1"/>
        </w:rPr>
        <w:t xml:space="preserve"> 3.5 / 4.0</w:t>
      </w:r>
      <w:r>
        <w:rPr>
          <w:color w:val="000000" w:themeColor="text1"/>
        </w:rPr>
        <w:br/>
      </w: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5220"/>
        <w:gridCol w:w="4598"/>
      </w:tblGrid>
      <w:tr w:rsidR="00261BEC" w:rsidRPr="00261BEC" w14:paraId="3F70F410" w14:textId="77777777" w:rsidTr="004A2A50">
        <w:trPr>
          <w:trHeight w:val="2504"/>
        </w:trPr>
        <w:tc>
          <w:tcPr>
            <w:tcW w:w="522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Personal Project</w:t>
            </w:r>
          </w:p>
          <w:p w14:paraId="4BFC4065" w14:textId="4AB829A3" w:rsidR="008F678A" w:rsidRPr="00261BEC" w:rsidRDefault="007865B4" w:rsidP="004B1B4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LockerStock</w:t>
            </w:r>
          </w:p>
          <w:p w14:paraId="5E2AAE5E" w14:textId="5E40B1EE" w:rsidR="008E18FD" w:rsidRDefault="008E18FD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Athletic Inventory Management System</w:t>
            </w:r>
          </w:p>
          <w:p w14:paraId="1F6385DB" w14:textId="573FC260" w:rsidR="001C0B10" w:rsidRPr="00261BEC" w:rsidRDefault="001C0B10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 xml:space="preserve">Utilizing </w:t>
            </w:r>
            <w:r w:rsidR="008E18FD">
              <w:rPr>
                <w:color w:val="000000" w:themeColor="text1"/>
              </w:rPr>
              <w:t>Firebase (BaaS) for authentication, hosting, and NoSQL datastore</w:t>
            </w:r>
          </w:p>
          <w:p w14:paraId="532A92E5" w14:textId="6C45E702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 xml:space="preserve">d with </w:t>
            </w:r>
            <w:r w:rsidR="008E18FD">
              <w:rPr>
                <w:color w:val="000000" w:themeColor="text1"/>
              </w:rPr>
              <w:t>React</w:t>
            </w:r>
            <w:r w:rsidRPr="00261BEC">
              <w:rPr>
                <w:color w:val="000000" w:themeColor="text1"/>
              </w:rPr>
              <w:t xml:space="preserve"> Typescript</w:t>
            </w:r>
            <w:r w:rsidR="008E18FD">
              <w:rPr>
                <w:color w:val="000000" w:themeColor="text1"/>
              </w:rPr>
              <w:t>, Material-UI, and redux</w:t>
            </w:r>
          </w:p>
          <w:p w14:paraId="7FFB7EA6" w14:textId="03AC191A" w:rsidR="00F11ED5" w:rsidRPr="00E97DAB" w:rsidRDefault="008E18FD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CI/CD fully automated using GitHub Actions</w:t>
            </w:r>
          </w:p>
        </w:tc>
        <w:tc>
          <w:tcPr>
            <w:tcW w:w="459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outlineLvl w:val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614"/>
              <w:gridCol w:w="2887"/>
            </w:tblGrid>
            <w:tr w:rsidR="00261BEC" w:rsidRPr="00261BEC" w14:paraId="2423C8EF" w14:textId="77777777" w:rsidTr="008E18FD">
              <w:trPr>
                <w:trHeight w:val="568"/>
              </w:trPr>
              <w:tc>
                <w:tcPr>
                  <w:tcW w:w="1614" w:type="dxa"/>
                </w:tcPr>
                <w:p w14:paraId="0BE03B70" w14:textId="2070CFEC" w:rsidR="001C0B10" w:rsidRPr="00261BEC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Java</w:t>
                  </w:r>
                  <w:r w:rsidR="008E18FD">
                    <w:rPr>
                      <w:color w:val="000000" w:themeColor="text1"/>
                    </w:rPr>
                    <w:t>Script</w:t>
                  </w:r>
                </w:p>
                <w:p w14:paraId="513734A0" w14:textId="15217796" w:rsidR="008E18FD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</w:t>
                  </w:r>
                </w:p>
                <w:p w14:paraId="3B8EBC3F" w14:textId="2FCD9292" w:rsidR="001C0B10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Node.js</w:t>
                  </w:r>
                </w:p>
                <w:p w14:paraId="6DD88A0F" w14:textId="4A06E64F" w:rsidR="001C0B10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PostgreSQL</w:t>
                  </w:r>
                </w:p>
                <w:p w14:paraId="2735651A" w14:textId="7D89B289" w:rsidR="001C0B10" w:rsidRDefault="001C0B10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HTML/CSS</w:t>
                  </w:r>
                </w:p>
                <w:p w14:paraId="2693332C" w14:textId="72BD45BC" w:rsidR="008E18FD" w:rsidRPr="00261BEC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DevOps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887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6165DDA0" w14:textId="77777777" w:rsidR="001C0B10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  <w:p w14:paraId="7F98C9FC" w14:textId="6E01D9E1" w:rsidR="008E18FD" w:rsidRDefault="008E18FD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Self-starter</w:t>
                  </w:r>
                </w:p>
                <w:p w14:paraId="4F845E55" w14:textId="79D51BCF" w:rsidR="008E18FD" w:rsidRPr="008E18FD" w:rsidRDefault="008E18FD" w:rsidP="008E18FD">
                  <w:pPr>
                    <w:ind w:right="-363"/>
                    <w:rPr>
                      <w:color w:val="000000" w:themeColor="text1"/>
                    </w:rPr>
                  </w:pP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3A32781D" w14:textId="72A0273B" w:rsidR="00434074" w:rsidRPr="00EE0498" w:rsidRDefault="005C4022" w:rsidP="00E4156E">
      <w:pPr>
        <w:pStyle w:val="Heading1"/>
        <w:spacing w:before="0" w:after="0"/>
        <w:rPr>
          <w:szCs w:val="28"/>
        </w:rPr>
      </w:pPr>
      <w:r w:rsidRPr="00EE0498">
        <w:rPr>
          <w:szCs w:val="28"/>
        </w:rPr>
        <w:lastRenderedPageBreak/>
        <w:t>Involvement</w:t>
      </w:r>
    </w:p>
    <w:p w14:paraId="67E44740" w14:textId="78D2FBA0" w:rsidR="0018680E" w:rsidRPr="00310291" w:rsidRDefault="005C4022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SkillsUSA Volunteer</w:t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F630E" w:rsidRPr="00310291">
        <w:rPr>
          <w:rFonts w:cstheme="minorHAnsi"/>
          <w:i/>
          <w:iCs/>
          <w:color w:val="000000" w:themeColor="text1"/>
        </w:rPr>
        <w:t xml:space="preserve">    </w:t>
      </w:r>
      <w:r w:rsidR="00503B02" w:rsidRPr="00310291">
        <w:rPr>
          <w:rFonts w:cstheme="minorHAnsi"/>
          <w:i/>
          <w:iCs/>
          <w:color w:val="000000" w:themeColor="text1"/>
        </w:rPr>
        <w:t>April 2018 - Current</w:t>
      </w:r>
    </w:p>
    <w:p w14:paraId="75ED8176" w14:textId="511B0158" w:rsidR="0018680E" w:rsidRPr="00310291" w:rsidRDefault="00293AC7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Judged the </w:t>
      </w:r>
      <w:r w:rsidR="0036413F" w:rsidRPr="00310291">
        <w:rPr>
          <w:rFonts w:cstheme="minorHAnsi"/>
          <w:color w:val="000000" w:themeColor="text1"/>
        </w:rPr>
        <w:t>Computer</w:t>
      </w:r>
      <w:r w:rsidRPr="00310291">
        <w:rPr>
          <w:rFonts w:cstheme="minorHAnsi"/>
          <w:color w:val="000000" w:themeColor="text1"/>
        </w:rPr>
        <w:t xml:space="preserve"> Game Development Competition at the Nebraska State Conference</w:t>
      </w:r>
    </w:p>
    <w:p w14:paraId="6E2FAD0A" w14:textId="690A0FD2" w:rsidR="005C4022" w:rsidRPr="00310291" w:rsidRDefault="00293AC7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DoSpace Volunteer</w:t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  <w:t>Oct</w:t>
      </w:r>
      <w:r w:rsidR="00CE255F" w:rsidRPr="00310291">
        <w:rPr>
          <w:rFonts w:cstheme="minorHAnsi"/>
          <w:i/>
          <w:iCs/>
          <w:color w:val="000000" w:themeColor="text1"/>
        </w:rPr>
        <w:t>.</w:t>
      </w:r>
      <w:r w:rsidR="00EF3CC3" w:rsidRPr="00310291">
        <w:rPr>
          <w:rFonts w:cstheme="minorHAnsi"/>
          <w:i/>
          <w:iCs/>
          <w:color w:val="000000" w:themeColor="text1"/>
        </w:rPr>
        <w:t xml:space="preserve"> 2017 – Nov. 2017</w:t>
      </w:r>
    </w:p>
    <w:p w14:paraId="25A613EF" w14:textId="140F5AD2" w:rsidR="00293AC7" w:rsidRPr="00310291" w:rsidRDefault="005736C2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organize and teach a Robotics Engineering &amp; Coding Class for middle school students</w:t>
      </w:r>
    </w:p>
    <w:p w14:paraId="5EE4E384" w14:textId="164990CD" w:rsidR="005736C2" w:rsidRPr="00310291" w:rsidRDefault="005736C2" w:rsidP="005736C2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Nebraska Robotics Expo Volunteer</w:t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 </w:t>
      </w:r>
      <w:r w:rsidR="00415EB1" w:rsidRPr="00310291">
        <w:rPr>
          <w:rFonts w:cstheme="minorHAnsi"/>
          <w:i/>
          <w:iCs/>
          <w:color w:val="000000" w:themeColor="text1"/>
        </w:rPr>
        <w:t>Feb. 2017</w:t>
      </w:r>
    </w:p>
    <w:p w14:paraId="47F19C59" w14:textId="23524A50" w:rsidR="005736C2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Helped assemble the expo and judge a competition</w:t>
      </w:r>
    </w:p>
    <w:p w14:paraId="364D0591" w14:textId="394D4DB5" w:rsidR="008506FA" w:rsidRPr="00310291" w:rsidRDefault="008506FA" w:rsidP="008506FA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Eagle Scout in Boy Scouts Troop 14</w:t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</w:t>
      </w:r>
      <w:r w:rsidR="008D452C" w:rsidRPr="00310291">
        <w:rPr>
          <w:rFonts w:cstheme="minorHAnsi"/>
          <w:i/>
          <w:iCs/>
          <w:color w:val="000000" w:themeColor="text1"/>
        </w:rPr>
        <w:t>May 2015</w:t>
      </w:r>
    </w:p>
    <w:p w14:paraId="2B27F0C8" w14:textId="26F9A0DA" w:rsidR="008506FA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Eagle Scout Project: Poor Farm Cemetery Restoration</w:t>
      </w:r>
    </w:p>
    <w:sectPr w:rsidR="008506FA" w:rsidRPr="00310291" w:rsidSect="00FA4965">
      <w:footerReference w:type="default" r:id="rId9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43F9B" w14:textId="77777777" w:rsidR="009C742D" w:rsidRDefault="009C742D" w:rsidP="00725803">
      <w:pPr>
        <w:spacing w:after="0"/>
      </w:pPr>
      <w:r>
        <w:separator/>
      </w:r>
    </w:p>
  </w:endnote>
  <w:endnote w:type="continuationSeparator" w:id="0">
    <w:p w14:paraId="523827B7" w14:textId="77777777" w:rsidR="009C742D" w:rsidRDefault="009C742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55B27" w14:textId="77777777" w:rsidR="009C742D" w:rsidRDefault="009C742D" w:rsidP="00725803">
      <w:pPr>
        <w:spacing w:after="0"/>
      </w:pPr>
      <w:r>
        <w:separator/>
      </w:r>
    </w:p>
  </w:footnote>
  <w:footnote w:type="continuationSeparator" w:id="0">
    <w:p w14:paraId="6945C642" w14:textId="77777777" w:rsidR="009C742D" w:rsidRDefault="009C742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5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2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645F2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F53F7"/>
    <w:rsid w:val="0013241A"/>
    <w:rsid w:val="00137746"/>
    <w:rsid w:val="00164DFC"/>
    <w:rsid w:val="0018680E"/>
    <w:rsid w:val="001B0955"/>
    <w:rsid w:val="001B0E47"/>
    <w:rsid w:val="001B7974"/>
    <w:rsid w:val="001B7A4C"/>
    <w:rsid w:val="001C0B10"/>
    <w:rsid w:val="001D5068"/>
    <w:rsid w:val="001E01A2"/>
    <w:rsid w:val="001F00F0"/>
    <w:rsid w:val="001F4460"/>
    <w:rsid w:val="001F50DA"/>
    <w:rsid w:val="00201E78"/>
    <w:rsid w:val="0021166A"/>
    <w:rsid w:val="00227784"/>
    <w:rsid w:val="0023705D"/>
    <w:rsid w:val="00250A31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10291"/>
    <w:rsid w:val="00326DCA"/>
    <w:rsid w:val="00336170"/>
    <w:rsid w:val="00340B03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91748"/>
    <w:rsid w:val="006B5076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865B4"/>
    <w:rsid w:val="007910AA"/>
    <w:rsid w:val="00796A9A"/>
    <w:rsid w:val="007B5FCC"/>
    <w:rsid w:val="007D43B2"/>
    <w:rsid w:val="007F12C3"/>
    <w:rsid w:val="007F7E1B"/>
    <w:rsid w:val="008506FA"/>
    <w:rsid w:val="00857E6B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E18FD"/>
    <w:rsid w:val="008F678A"/>
    <w:rsid w:val="00903623"/>
    <w:rsid w:val="0092291B"/>
    <w:rsid w:val="00932D92"/>
    <w:rsid w:val="0093723C"/>
    <w:rsid w:val="0095272C"/>
    <w:rsid w:val="00972024"/>
    <w:rsid w:val="009A5C42"/>
    <w:rsid w:val="009C30F7"/>
    <w:rsid w:val="009C73C9"/>
    <w:rsid w:val="009C742D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C4B82"/>
    <w:rsid w:val="00AD13CB"/>
    <w:rsid w:val="00AD3FD8"/>
    <w:rsid w:val="00AF1FED"/>
    <w:rsid w:val="00B12FC8"/>
    <w:rsid w:val="00B16B30"/>
    <w:rsid w:val="00B16BC8"/>
    <w:rsid w:val="00B370A8"/>
    <w:rsid w:val="00B73C28"/>
    <w:rsid w:val="00B776BE"/>
    <w:rsid w:val="00BC7376"/>
    <w:rsid w:val="00BD669A"/>
    <w:rsid w:val="00C054D7"/>
    <w:rsid w:val="00C13F2B"/>
    <w:rsid w:val="00C43D65"/>
    <w:rsid w:val="00C46881"/>
    <w:rsid w:val="00C67008"/>
    <w:rsid w:val="00C7009E"/>
    <w:rsid w:val="00C76D93"/>
    <w:rsid w:val="00C84833"/>
    <w:rsid w:val="00C9044F"/>
    <w:rsid w:val="00CA7E5A"/>
    <w:rsid w:val="00CD0342"/>
    <w:rsid w:val="00CD16CF"/>
    <w:rsid w:val="00CD7D46"/>
    <w:rsid w:val="00CE255F"/>
    <w:rsid w:val="00CE5873"/>
    <w:rsid w:val="00CF0B85"/>
    <w:rsid w:val="00CF1BDE"/>
    <w:rsid w:val="00CF6766"/>
    <w:rsid w:val="00CF69F6"/>
    <w:rsid w:val="00D2420D"/>
    <w:rsid w:val="00D242BE"/>
    <w:rsid w:val="00D30382"/>
    <w:rsid w:val="00D35692"/>
    <w:rsid w:val="00D35C3A"/>
    <w:rsid w:val="00D413F9"/>
    <w:rsid w:val="00D44E50"/>
    <w:rsid w:val="00D47564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40253"/>
    <w:rsid w:val="00E41282"/>
    <w:rsid w:val="00E4156E"/>
    <w:rsid w:val="00E42121"/>
    <w:rsid w:val="00E52791"/>
    <w:rsid w:val="00E6531F"/>
    <w:rsid w:val="00E66343"/>
    <w:rsid w:val="00E801AC"/>
    <w:rsid w:val="00E82874"/>
    <w:rsid w:val="00E83195"/>
    <w:rsid w:val="00E97DAB"/>
    <w:rsid w:val="00EC1559"/>
    <w:rsid w:val="00EC7535"/>
    <w:rsid w:val="00EE0498"/>
    <w:rsid w:val="00EF3CC3"/>
    <w:rsid w:val="00F00A4F"/>
    <w:rsid w:val="00F11ED5"/>
    <w:rsid w:val="00F14BDE"/>
    <w:rsid w:val="00F33CD8"/>
    <w:rsid w:val="00F36A53"/>
    <w:rsid w:val="00F44609"/>
    <w:rsid w:val="00F47305"/>
    <w:rsid w:val="00F55A41"/>
    <w:rsid w:val="00F63ED6"/>
    <w:rsid w:val="00FA4965"/>
    <w:rsid w:val="00FC3F65"/>
    <w:rsid w:val="00FC5649"/>
    <w:rsid w:val="00FC78E8"/>
    <w:rsid w:val="00FD1DE2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7FD02E3EB983409CA8FEC8D958F4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52D-3128-403B-B4D7-57E451671569}"/>
      </w:docPartPr>
      <w:docPartBody>
        <w:p w:rsidR="00000000" w:rsidRDefault="00201720" w:rsidP="00201720">
          <w:pPr>
            <w:pStyle w:val="7FD02E3EB983409CA8FEC8D958F4A17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201720"/>
    <w:rsid w:val="00570F7E"/>
    <w:rsid w:val="00BC3D00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FD02E3EB983409CA8FEC8D958F4A17B">
    <w:name w:val="7FD02E3EB983409CA8FEC8D958F4A17B"/>
    <w:rsid w:val="00201720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063846DC1B634AC5A728E97773549203">
    <w:name w:val="063846DC1B634AC5A728E97773549203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  <w:style w:type="paragraph" w:customStyle="1" w:styleId="0FA3B7D789A1468FAEE4F9198AE7D1D9">
    <w:name w:val="0FA3B7D789A1468FAEE4F9198AE7D1D9"/>
    <w:rsid w:val="00037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Omaha,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0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linkedin.com/in/adam-lehechka-b42b03161</cp:keywords>
  <dc:description/>
  <cp:lastModifiedBy>Adam Lehechka</cp:lastModifiedBy>
  <cp:revision>2</cp:revision>
  <cp:lastPrinted>2019-11-08T17:49:00Z</cp:lastPrinted>
  <dcterms:created xsi:type="dcterms:W3CDTF">2020-11-19T23:11:00Z</dcterms:created>
  <dcterms:modified xsi:type="dcterms:W3CDTF">2020-11-19T23:11:00Z</dcterms:modified>
  <cp:category/>
</cp:coreProperties>
</file>