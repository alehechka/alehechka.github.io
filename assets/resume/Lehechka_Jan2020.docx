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393"/>
        <w:gridCol w:w="4687"/>
      </w:tblGrid>
      <w:tr w:rsidR="00D92B95" w14:paraId="4FC1AD8F" w14:textId="77777777" w:rsidTr="00E40253">
        <w:trPr>
          <w:trHeight w:val="50"/>
        </w:trPr>
        <w:tc>
          <w:tcPr>
            <w:tcW w:w="5013" w:type="dxa"/>
            <w:vAlign w:val="bottom"/>
          </w:tcPr>
          <w:p w14:paraId="760231B5" w14:textId="7FBA1609" w:rsidR="00C84833" w:rsidRDefault="00FC3F65" w:rsidP="00C84833">
            <w:pPr>
              <w:pStyle w:val="Title"/>
            </w:pPr>
            <w:sdt>
              <w:sdtPr>
                <w:rPr>
                  <w:sz w:val="56"/>
                </w:rPr>
                <w:alias w:val="Enter first name:"/>
                <w:tag w:val="Enter first name:"/>
                <w:id w:val="1306818671"/>
                <w:placeholder>
                  <w:docPart w:val="3EE300BAA3BC453B9B344982414B1B98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D97DD1" w:rsidRPr="00DE0121">
                  <w:rPr>
                    <w:sz w:val="56"/>
                  </w:rPr>
                  <w:t>Adam</w:t>
                </w:r>
                <w:r w:rsidR="00DE0121" w:rsidRPr="00DE0121">
                  <w:rPr>
                    <w:sz w:val="56"/>
                  </w:rPr>
                  <w:t xml:space="preserve"> Lehechka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pPr w:leftFromText="180" w:rightFromText="180" w:horzAnchor="margin" w:tblpY="-870"/>
              <w:tblOverlap w:val="never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231"/>
              <w:gridCol w:w="456"/>
            </w:tblGrid>
            <w:tr w:rsidR="00932D92" w:rsidRPr="009D0878" w14:paraId="67D9F3BA" w14:textId="77777777" w:rsidTr="00E40253"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4D39E65D" w14:textId="0B0839C0" w:rsidR="004E2970" w:rsidRPr="00E40253" w:rsidRDefault="00FC3F65" w:rsidP="004E2970">
                  <w:pPr>
                    <w:pStyle w:val="ContactInf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alias w:val="Enter address:"/>
                      <w:tag w:val="Enter address:"/>
                      <w:id w:val="966779368"/>
                      <w:placeholder>
                        <w:docPart w:val="9A6E661317894B068A03FDA46F47687E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0B142A">
                        <w:rPr>
                          <w:sz w:val="16"/>
                          <w:szCs w:val="16"/>
                        </w:rPr>
                        <w:t>Omaha, NE</w:t>
                      </w:r>
                    </w:sdtContent>
                  </w:sdt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1475022" w14:textId="77777777" w:rsidR="00932D92" w:rsidRPr="00E40253" w:rsidRDefault="00932D92" w:rsidP="00932D92">
                  <w:pPr>
                    <w:pStyle w:val="Icons"/>
                    <w:rPr>
                      <w:sz w:val="16"/>
                      <w:szCs w:val="16"/>
                    </w:rPr>
                  </w:pPr>
                  <w:r w:rsidRPr="00E40253"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7A68F1C2" wp14:editId="270FA035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3B8F88A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4D00176C" w14:textId="77777777" w:rsidTr="00E40253">
              <w:sdt>
                <w:sdtPr>
                  <w:rPr>
                    <w:sz w:val="16"/>
                    <w:szCs w:val="16"/>
                  </w:rPr>
                  <w:alias w:val="Enter phone:"/>
                  <w:tag w:val="Enter phone:"/>
                  <w:id w:val="-1849400302"/>
                  <w:placeholder>
                    <w:docPart w:val="BF88092A944249DB8E5411C9DE7EEEA5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2F681C6F" w14:textId="3B2B21B8" w:rsidR="00932D92" w:rsidRPr="00E40253" w:rsidRDefault="00D97DD1" w:rsidP="00932D92">
                      <w:pPr>
                        <w:pStyle w:val="ContactInfo"/>
                        <w:rPr>
                          <w:sz w:val="16"/>
                          <w:szCs w:val="16"/>
                        </w:rPr>
                      </w:pPr>
                      <w:r w:rsidRPr="00E40253">
                        <w:rPr>
                          <w:sz w:val="16"/>
                          <w:szCs w:val="16"/>
                        </w:rPr>
                        <w:t>(308</w:t>
                      </w:r>
                      <w:r w:rsidR="00A33C5B" w:rsidRPr="00E40253">
                        <w:rPr>
                          <w:sz w:val="16"/>
                          <w:szCs w:val="16"/>
                        </w:rPr>
                        <w:t>) 850-2825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48179D73" w14:textId="77777777" w:rsidR="00932D92" w:rsidRPr="00E40253" w:rsidRDefault="00932D92" w:rsidP="00932D92">
                  <w:pPr>
                    <w:pStyle w:val="Icons"/>
                    <w:rPr>
                      <w:sz w:val="16"/>
                      <w:szCs w:val="16"/>
                    </w:rPr>
                  </w:pPr>
                  <w:r w:rsidRPr="00E40253"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1D81C721" wp14:editId="16C10778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9FC6C19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6B53138" w14:textId="77777777" w:rsidTr="00E40253">
              <w:sdt>
                <w:sdtPr>
                  <w:rPr>
                    <w:sz w:val="16"/>
                    <w:szCs w:val="16"/>
                  </w:rPr>
                  <w:alias w:val="Enter email:"/>
                  <w:tag w:val="Enter email:"/>
                  <w:id w:val="-675184368"/>
                  <w:placeholder>
                    <w:docPart w:val="1128ED2AB60242E68FA48C9940F2E576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178F717D" w14:textId="1D2DD772" w:rsidR="00932D92" w:rsidRPr="00E40253" w:rsidRDefault="00A33C5B" w:rsidP="00932D92">
                      <w:pPr>
                        <w:pStyle w:val="ContactInfo"/>
                        <w:rPr>
                          <w:sz w:val="16"/>
                          <w:szCs w:val="16"/>
                        </w:rPr>
                      </w:pPr>
                      <w:r w:rsidRPr="00E40253">
                        <w:rPr>
                          <w:sz w:val="16"/>
                          <w:szCs w:val="16"/>
                        </w:rPr>
                        <w:t>ajlehechka@gmail.com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7501876C" w14:textId="77777777" w:rsidR="00932D92" w:rsidRPr="00E40253" w:rsidRDefault="007307A3" w:rsidP="00932D92">
                  <w:pPr>
                    <w:pStyle w:val="Icons"/>
                    <w:rPr>
                      <w:sz w:val="16"/>
                      <w:szCs w:val="16"/>
                    </w:rPr>
                  </w:pPr>
                  <w:r w:rsidRPr="00E40253"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06484F34" wp14:editId="1F1331BE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C1C8591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720456D9" w14:textId="77777777" w:rsidTr="00E40253">
              <w:sdt>
                <w:sdtPr>
                  <w:rPr>
                    <w:rFonts w:ascii="Ubuntu-Regular" w:hAnsi="Ubuntu-Regular" w:cs="Ubuntu-Regular"/>
                    <w:sz w:val="16"/>
                    <w:szCs w:val="16"/>
                  </w:rPr>
                  <w:alias w:val="Enter LinkedIn profile:"/>
                  <w:tag w:val="Enter LinkedIn profile:"/>
                  <w:id w:val="1102843699"/>
                  <w:placeholder>
                    <w:docPart w:val="9532EBB11D33446BACE588701C2271FA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002E1C45" w14:textId="3632FFE9" w:rsidR="00932D92" w:rsidRPr="00E40253" w:rsidRDefault="00A33C5B" w:rsidP="00932D92">
                      <w:pPr>
                        <w:pStyle w:val="ContactInfo"/>
                        <w:rPr>
                          <w:sz w:val="16"/>
                          <w:szCs w:val="16"/>
                        </w:rPr>
                      </w:pPr>
                      <w:r w:rsidRPr="00E40253">
                        <w:rPr>
                          <w:rFonts w:ascii="Ubuntu-Regular" w:hAnsi="Ubuntu-Regular" w:cs="Ubuntu-Regular"/>
                          <w:sz w:val="16"/>
                          <w:szCs w:val="16"/>
                        </w:rPr>
                        <w:t>linkedin.com/in/adam-lehechka-b42b03161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03FF3E44" w14:textId="77777777" w:rsidR="00932D92" w:rsidRPr="00E40253" w:rsidRDefault="00932D92" w:rsidP="00932D92">
                  <w:pPr>
                    <w:pStyle w:val="Icons"/>
                    <w:rPr>
                      <w:sz w:val="16"/>
                      <w:szCs w:val="16"/>
                    </w:rPr>
                  </w:pPr>
                  <w:r w:rsidRPr="00E40253"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3E68142D" wp14:editId="39DAC722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4FD9E2B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5A718329" w14:textId="77777777" w:rsidR="00D92B95" w:rsidRDefault="00D92B95" w:rsidP="009D3336">
            <w:pPr>
              <w:pStyle w:val="Header"/>
            </w:pPr>
          </w:p>
        </w:tc>
      </w:tr>
    </w:tbl>
    <w:p w14:paraId="542C35D8" w14:textId="0B73F33E" w:rsidR="00C43D65" w:rsidRPr="007B5FCC" w:rsidRDefault="00261298" w:rsidP="00AB0563">
      <w:pPr>
        <w:rPr>
          <w:color w:val="000000" w:themeColor="text1"/>
        </w:rPr>
      </w:pPr>
      <w:r w:rsidRPr="007B5FCC">
        <w:rPr>
          <w:color w:val="000000" w:themeColor="text1"/>
        </w:rPr>
        <w:t>Org</w:t>
      </w:r>
      <w:r w:rsidR="00FF01C1">
        <w:rPr>
          <w:color w:val="000000" w:themeColor="text1"/>
        </w:rPr>
        <w:t xml:space="preserve">anized Full-Stack Web </w:t>
      </w:r>
      <w:bookmarkStart w:id="0" w:name="_GoBack"/>
      <w:bookmarkEnd w:id="0"/>
      <w:r w:rsidR="00FF01C1">
        <w:rPr>
          <w:color w:val="000000" w:themeColor="text1"/>
        </w:rPr>
        <w:t>Developer</w:t>
      </w:r>
      <w:r w:rsidRPr="007B5FCC">
        <w:rPr>
          <w:color w:val="000000" w:themeColor="text1"/>
        </w:rPr>
        <w:t xml:space="preserve"> offering strong skills in designing, developing, and testing innovative web and mobile applications. Bringing an excellent foundation of academic success and 2+ years of experience within tech-oriented roles.</w:t>
      </w:r>
    </w:p>
    <w:p w14:paraId="29977364" w14:textId="3724AD85" w:rsidR="00F44609" w:rsidRDefault="00FC3F65" w:rsidP="00AB0563">
      <w:pPr>
        <w:pStyle w:val="Heading1"/>
        <w:spacing w:before="0"/>
      </w:pPr>
      <w:sdt>
        <w:sdtPr>
          <w:alias w:val="Education:"/>
          <w:tag w:val="Education:"/>
          <w:id w:val="543866955"/>
          <w:placeholder>
            <w:docPart w:val="0FA3B7D789A1468FAEE4F9198AE7D1D9"/>
          </w:placeholder>
          <w:temporary/>
          <w:showingPlcHdr/>
          <w15:appearance w15:val="hidden"/>
        </w:sdtPr>
        <w:sdtEndPr/>
        <w:sdtContent>
          <w:r w:rsidR="00F44609" w:rsidRPr="0089677B">
            <w:t>Education</w:t>
          </w:r>
        </w:sdtContent>
      </w:sdt>
    </w:p>
    <w:p w14:paraId="323279BA" w14:textId="10113A6C" w:rsidR="00F44609" w:rsidRPr="004370DD" w:rsidRDefault="00722C11" w:rsidP="00F44609">
      <w:pPr>
        <w:pStyle w:val="Heading2"/>
        <w:rPr>
          <w:sz w:val="24"/>
          <w:szCs w:val="24"/>
        </w:rPr>
      </w:pPr>
      <w:r w:rsidRPr="004370DD">
        <w:rPr>
          <w:sz w:val="24"/>
          <w:szCs w:val="24"/>
        </w:rPr>
        <w:t>Bachelor of Science</w:t>
      </w:r>
      <w:r w:rsidR="00F44609" w:rsidRPr="004370DD">
        <w:rPr>
          <w:sz w:val="24"/>
          <w:szCs w:val="24"/>
        </w:rPr>
        <w:t xml:space="preserve"> / </w:t>
      </w:r>
      <w:r w:rsidRPr="004370DD">
        <w:rPr>
          <w:rStyle w:val="Emphasis"/>
          <w:sz w:val="24"/>
          <w:szCs w:val="24"/>
        </w:rPr>
        <w:t>University of Nebraska - Omaha</w:t>
      </w:r>
      <w:r w:rsidR="00F36A53" w:rsidRPr="00F36A53">
        <w:rPr>
          <w:rStyle w:val="Emphasis"/>
          <w:b w:val="0"/>
          <w:bCs/>
          <w:sz w:val="20"/>
          <w:szCs w:val="20"/>
        </w:rPr>
        <w:t xml:space="preserve"> </w:t>
      </w:r>
      <w:r w:rsidR="004838B2">
        <w:rPr>
          <w:rStyle w:val="Emphasis"/>
          <w:b w:val="0"/>
          <w:bCs/>
          <w:sz w:val="20"/>
          <w:szCs w:val="20"/>
        </w:rPr>
        <w:tab/>
      </w:r>
      <w:r w:rsidR="004838B2">
        <w:rPr>
          <w:rStyle w:val="Emphasis"/>
          <w:b w:val="0"/>
          <w:bCs/>
          <w:sz w:val="20"/>
          <w:szCs w:val="20"/>
        </w:rPr>
        <w:tab/>
        <w:t xml:space="preserve"> </w:t>
      </w:r>
      <w:r w:rsidR="001F4460">
        <w:rPr>
          <w:rStyle w:val="Emphasis"/>
          <w:b w:val="0"/>
          <w:bCs/>
          <w:sz w:val="20"/>
          <w:szCs w:val="20"/>
        </w:rPr>
        <w:t xml:space="preserve">   </w:t>
      </w:r>
      <w:r w:rsidR="004838B2" w:rsidRPr="00FC5649">
        <w:rPr>
          <w:rStyle w:val="Emphasis"/>
          <w:sz w:val="24"/>
          <w:szCs w:val="24"/>
        </w:rPr>
        <w:t>Anticipated: Dec. 2020</w:t>
      </w:r>
    </w:p>
    <w:p w14:paraId="51EAF4A9" w14:textId="204EC62C" w:rsidR="002D4C12" w:rsidRPr="007B5FCC" w:rsidRDefault="00CD16CF" w:rsidP="00B12FC8">
      <w:pPr>
        <w:spacing w:after="0"/>
        <w:rPr>
          <w:color w:val="000000" w:themeColor="text1"/>
        </w:rPr>
      </w:pPr>
      <w:r w:rsidRPr="007B5FCC">
        <w:rPr>
          <w:b/>
          <w:bCs/>
          <w:color w:val="000000" w:themeColor="text1"/>
        </w:rPr>
        <w:t>Major:</w:t>
      </w:r>
      <w:r w:rsidRPr="007B5FCC">
        <w:rPr>
          <w:color w:val="000000" w:themeColor="text1"/>
        </w:rPr>
        <w:t xml:space="preserve"> </w:t>
      </w:r>
      <w:r w:rsidR="002D4C12" w:rsidRPr="007B5FCC">
        <w:rPr>
          <w:color w:val="000000" w:themeColor="text1"/>
        </w:rPr>
        <w:t>Computer Science, Cybersecurity, Management Information Systems</w:t>
      </w:r>
      <w:r w:rsidR="002D4C12" w:rsidRPr="007B5FCC">
        <w:rPr>
          <w:color w:val="000000" w:themeColor="text1"/>
        </w:rPr>
        <w:br/>
      </w:r>
      <w:r w:rsidRPr="007B5FCC">
        <w:rPr>
          <w:b/>
          <w:bCs/>
          <w:color w:val="000000" w:themeColor="text1"/>
        </w:rPr>
        <w:t>Coursework:</w:t>
      </w:r>
      <w:r w:rsidRPr="007B5FCC">
        <w:rPr>
          <w:color w:val="000000" w:themeColor="text1"/>
        </w:rPr>
        <w:t xml:space="preserve"> Data Structures, </w:t>
      </w:r>
      <w:r w:rsidR="00D47564" w:rsidRPr="007B5FCC">
        <w:rPr>
          <w:color w:val="000000" w:themeColor="text1"/>
        </w:rPr>
        <w:t xml:space="preserve">Cryptography, </w:t>
      </w:r>
      <w:r w:rsidRPr="007B5FCC">
        <w:rPr>
          <w:color w:val="000000" w:themeColor="text1"/>
        </w:rPr>
        <w:t xml:space="preserve">Network </w:t>
      </w:r>
      <w:r w:rsidR="00E66343" w:rsidRPr="007B5FCC">
        <w:rPr>
          <w:color w:val="000000" w:themeColor="text1"/>
        </w:rPr>
        <w:t>Vulnerabilities</w:t>
      </w:r>
      <w:r w:rsidR="00290C47" w:rsidRPr="007B5FCC">
        <w:rPr>
          <w:color w:val="000000" w:themeColor="text1"/>
        </w:rPr>
        <w:t>, Project Management</w:t>
      </w:r>
      <w:r w:rsidRPr="007B5FCC">
        <w:rPr>
          <w:color w:val="000000" w:themeColor="text1"/>
        </w:rPr>
        <w:br/>
      </w:r>
      <w:r w:rsidR="002D4C12" w:rsidRPr="007B5FCC">
        <w:rPr>
          <w:b/>
          <w:bCs/>
          <w:color w:val="000000" w:themeColor="text1"/>
        </w:rPr>
        <w:t>GPA:</w:t>
      </w:r>
      <w:r w:rsidR="002D4C12" w:rsidRPr="007B5FCC">
        <w:rPr>
          <w:color w:val="000000" w:themeColor="text1"/>
        </w:rPr>
        <w:t xml:space="preserve"> 3.5</w:t>
      </w:r>
      <w:r w:rsidR="00CF0B85" w:rsidRPr="007B5FCC">
        <w:rPr>
          <w:color w:val="000000" w:themeColor="text1"/>
        </w:rPr>
        <w:t xml:space="preserve"> </w:t>
      </w:r>
      <w:r w:rsidR="00903623" w:rsidRPr="007B5FCC">
        <w:rPr>
          <w:color w:val="000000" w:themeColor="text1"/>
        </w:rPr>
        <w:t>/</w:t>
      </w:r>
      <w:r w:rsidR="00AC4B82" w:rsidRPr="007B5FCC">
        <w:rPr>
          <w:color w:val="000000" w:themeColor="text1"/>
        </w:rPr>
        <w:t xml:space="preserve"> </w:t>
      </w:r>
      <w:r w:rsidR="00903623" w:rsidRPr="007B5FCC">
        <w:rPr>
          <w:color w:val="000000" w:themeColor="text1"/>
        </w:rPr>
        <w:t>4.0</w:t>
      </w:r>
    </w:p>
    <w:p w14:paraId="7F9039F2" w14:textId="77777777" w:rsidR="00D35C3A" w:rsidRDefault="00D35C3A" w:rsidP="00B12FC8">
      <w:pPr>
        <w:spacing w:after="0"/>
      </w:pPr>
    </w:p>
    <w:p w14:paraId="3562191C" w14:textId="77777777" w:rsidR="004469C9" w:rsidRPr="00D35C3A" w:rsidRDefault="004469C9" w:rsidP="00D35C3A">
      <w:pPr>
        <w:pStyle w:val="Heading1"/>
        <w:spacing w:before="0"/>
        <w:rPr>
          <w:sz w:val="2"/>
          <w:szCs w:val="2"/>
        </w:rPr>
      </w:pPr>
    </w:p>
    <w:p w14:paraId="3A48E806" w14:textId="13516A27" w:rsidR="005B1D68" w:rsidRDefault="00FC3F65" w:rsidP="00F44609">
      <w:pPr>
        <w:pStyle w:val="Heading1"/>
      </w:pPr>
      <w:sdt>
        <w:sdtPr>
          <w:alias w:val="Experience:"/>
          <w:tag w:val="Experience:"/>
          <w:id w:val="-898354009"/>
          <w:placeholder>
            <w:docPart w:val="063846DC1B634AC5A728E97773549203"/>
          </w:placeholder>
          <w:temporary/>
          <w:showingPlcHdr/>
          <w15:appearance w15:val="hidden"/>
        </w:sdtPr>
        <w:sdtEndPr/>
        <w:sdtContent>
          <w:r w:rsidR="004937AE" w:rsidRPr="0089677B">
            <w:t>Experience</w:t>
          </w:r>
        </w:sdtContent>
      </w:sdt>
    </w:p>
    <w:p w14:paraId="53526CE0" w14:textId="03372766" w:rsidR="00D65941" w:rsidRPr="00B16BC8" w:rsidRDefault="00B16B30" w:rsidP="004D1E7B">
      <w:pPr>
        <w:pStyle w:val="Heading2"/>
        <w:rPr>
          <w:sz w:val="24"/>
          <w:szCs w:val="24"/>
        </w:rPr>
      </w:pPr>
      <w:r w:rsidRPr="004370DD">
        <w:rPr>
          <w:sz w:val="24"/>
          <w:szCs w:val="24"/>
        </w:rPr>
        <w:t>Software Development Intern</w:t>
      </w:r>
      <w:r w:rsidR="00E03F71" w:rsidRPr="004370DD">
        <w:rPr>
          <w:sz w:val="24"/>
          <w:szCs w:val="24"/>
        </w:rPr>
        <w:t xml:space="preserve"> </w:t>
      </w:r>
      <w:r w:rsidR="0095272C" w:rsidRPr="004370DD">
        <w:rPr>
          <w:sz w:val="24"/>
          <w:szCs w:val="24"/>
        </w:rPr>
        <w:t>/</w:t>
      </w:r>
      <w:r w:rsidR="005A4A49" w:rsidRPr="004370DD">
        <w:rPr>
          <w:sz w:val="24"/>
          <w:szCs w:val="24"/>
        </w:rPr>
        <w:t xml:space="preserve"> </w:t>
      </w:r>
      <w:r w:rsidRPr="004370DD">
        <w:rPr>
          <w:rStyle w:val="Emphasis"/>
          <w:sz w:val="24"/>
          <w:szCs w:val="24"/>
        </w:rPr>
        <w:t>Union Pacific</w:t>
      </w:r>
      <w:r w:rsidR="00FC5649">
        <w:rPr>
          <w:rStyle w:val="Emphasis"/>
          <w:sz w:val="24"/>
          <w:szCs w:val="24"/>
        </w:rPr>
        <w:t xml:space="preserve"> Railroad</w:t>
      </w:r>
      <w:r w:rsidR="009E69DE">
        <w:rPr>
          <w:rStyle w:val="Emphasis"/>
          <w:b w:val="0"/>
          <w:bCs/>
          <w:sz w:val="20"/>
          <w:szCs w:val="20"/>
        </w:rPr>
        <w:tab/>
      </w:r>
      <w:r w:rsidR="00FC5649">
        <w:rPr>
          <w:rStyle w:val="Emphasis"/>
          <w:b w:val="0"/>
          <w:bCs/>
          <w:sz w:val="20"/>
          <w:szCs w:val="20"/>
        </w:rPr>
        <w:tab/>
      </w:r>
      <w:r w:rsidR="00FC5649" w:rsidRPr="00FC5649">
        <w:rPr>
          <w:rStyle w:val="Emphasis"/>
          <w:b w:val="0"/>
          <w:bCs/>
          <w:sz w:val="24"/>
          <w:szCs w:val="24"/>
        </w:rPr>
        <w:t xml:space="preserve">         </w:t>
      </w:r>
      <w:r w:rsidR="004D1E7B" w:rsidRPr="00FC5649">
        <w:rPr>
          <w:rStyle w:val="Emphasis"/>
          <w:sz w:val="24"/>
          <w:szCs w:val="24"/>
        </w:rPr>
        <w:t>Nov. 2018</w:t>
      </w:r>
      <w:r w:rsidR="00B16BC8" w:rsidRPr="00FC5649">
        <w:rPr>
          <w:rStyle w:val="Emphasis"/>
          <w:sz w:val="24"/>
          <w:szCs w:val="24"/>
        </w:rPr>
        <w:t xml:space="preserve"> –</w:t>
      </w:r>
      <w:r w:rsidR="004D1E7B" w:rsidRPr="00FC5649">
        <w:rPr>
          <w:rStyle w:val="Emphasis"/>
          <w:sz w:val="24"/>
          <w:szCs w:val="24"/>
        </w:rPr>
        <w:t xml:space="preserve"> Current</w:t>
      </w:r>
    </w:p>
    <w:p w14:paraId="38F8F2A3" w14:textId="47ED01F1" w:rsidR="00D65941" w:rsidRPr="00261BEC" w:rsidRDefault="0036124F" w:rsidP="00E27C81">
      <w:pPr>
        <w:spacing w:after="0"/>
        <w:rPr>
          <w:i/>
          <w:iCs/>
          <w:color w:val="000000" w:themeColor="text1"/>
          <w:sz w:val="24"/>
          <w:szCs w:val="24"/>
        </w:rPr>
      </w:pPr>
      <w:bookmarkStart w:id="1" w:name="_Hlk24103675"/>
      <w:r w:rsidRPr="00261BEC">
        <w:rPr>
          <w:i/>
          <w:iCs/>
          <w:color w:val="000000" w:themeColor="text1"/>
          <w:sz w:val="24"/>
          <w:szCs w:val="24"/>
        </w:rPr>
        <w:t>Real Estate Management System</w:t>
      </w:r>
      <w:r w:rsidR="002F6874" w:rsidRPr="00261BEC">
        <w:rPr>
          <w:i/>
          <w:iCs/>
          <w:color w:val="000000" w:themeColor="text1"/>
          <w:sz w:val="24"/>
          <w:szCs w:val="24"/>
        </w:rPr>
        <w:t xml:space="preserve"> (REMS)</w:t>
      </w:r>
      <w:r w:rsidR="00A349B5" w:rsidRPr="00261BEC">
        <w:rPr>
          <w:i/>
          <w:iCs/>
          <w:color w:val="000000" w:themeColor="text1"/>
          <w:sz w:val="24"/>
          <w:szCs w:val="24"/>
        </w:rPr>
        <w:tab/>
      </w:r>
      <w:r w:rsidR="00A349B5" w:rsidRPr="00261BEC">
        <w:rPr>
          <w:i/>
          <w:iCs/>
          <w:color w:val="000000" w:themeColor="text1"/>
          <w:sz w:val="24"/>
          <w:szCs w:val="24"/>
        </w:rPr>
        <w:tab/>
      </w:r>
      <w:r w:rsidR="00A349B5" w:rsidRPr="00261BEC">
        <w:rPr>
          <w:i/>
          <w:iCs/>
          <w:color w:val="000000" w:themeColor="text1"/>
          <w:sz w:val="24"/>
          <w:szCs w:val="24"/>
        </w:rPr>
        <w:tab/>
      </w:r>
      <w:r w:rsidR="00A349B5" w:rsidRPr="00261BEC">
        <w:rPr>
          <w:i/>
          <w:iCs/>
          <w:color w:val="000000" w:themeColor="text1"/>
          <w:sz w:val="24"/>
          <w:szCs w:val="24"/>
        </w:rPr>
        <w:tab/>
      </w:r>
      <w:r w:rsidR="00A349B5" w:rsidRPr="00261BEC">
        <w:rPr>
          <w:i/>
          <w:iCs/>
          <w:color w:val="000000" w:themeColor="text1"/>
          <w:sz w:val="24"/>
          <w:szCs w:val="24"/>
        </w:rPr>
        <w:tab/>
      </w:r>
      <w:r w:rsidR="003473B4" w:rsidRPr="00261BEC">
        <w:rPr>
          <w:i/>
          <w:iCs/>
          <w:color w:val="000000" w:themeColor="text1"/>
          <w:sz w:val="24"/>
          <w:szCs w:val="24"/>
        </w:rPr>
        <w:t xml:space="preserve">   </w:t>
      </w:r>
      <w:r w:rsidR="001F4460" w:rsidRPr="00261BEC">
        <w:rPr>
          <w:i/>
          <w:iCs/>
          <w:color w:val="000000" w:themeColor="text1"/>
          <w:sz w:val="24"/>
          <w:szCs w:val="24"/>
        </w:rPr>
        <w:t xml:space="preserve">             </w:t>
      </w:r>
      <w:r w:rsidR="003473B4" w:rsidRPr="00261BEC">
        <w:rPr>
          <w:i/>
          <w:iCs/>
          <w:color w:val="000000" w:themeColor="text1"/>
          <w:sz w:val="24"/>
          <w:szCs w:val="24"/>
        </w:rPr>
        <w:t xml:space="preserve">Sept. 2019 </w:t>
      </w:r>
      <w:r w:rsidR="00B16BC8" w:rsidRPr="00261BEC">
        <w:rPr>
          <w:i/>
          <w:iCs/>
          <w:color w:val="000000" w:themeColor="text1"/>
          <w:sz w:val="24"/>
          <w:szCs w:val="24"/>
        </w:rPr>
        <w:t>–</w:t>
      </w:r>
      <w:r w:rsidR="003473B4" w:rsidRPr="00261BEC">
        <w:rPr>
          <w:i/>
          <w:iCs/>
          <w:color w:val="000000" w:themeColor="text1"/>
          <w:sz w:val="24"/>
          <w:szCs w:val="24"/>
        </w:rPr>
        <w:t xml:space="preserve"> Cu</w:t>
      </w:r>
      <w:r w:rsidR="00B16BC8" w:rsidRPr="00261BEC">
        <w:rPr>
          <w:i/>
          <w:iCs/>
          <w:color w:val="000000" w:themeColor="text1"/>
          <w:sz w:val="24"/>
          <w:szCs w:val="24"/>
        </w:rPr>
        <w:t>r</w:t>
      </w:r>
      <w:r w:rsidR="003473B4" w:rsidRPr="00261BEC">
        <w:rPr>
          <w:i/>
          <w:iCs/>
          <w:color w:val="000000" w:themeColor="text1"/>
          <w:sz w:val="24"/>
          <w:szCs w:val="24"/>
        </w:rPr>
        <w:t>rent</w:t>
      </w:r>
    </w:p>
    <w:bookmarkEnd w:id="1"/>
    <w:p w14:paraId="0609B3D1" w14:textId="7855F218" w:rsidR="00D72025" w:rsidRPr="00261BEC" w:rsidRDefault="00F14BDE" w:rsidP="0093723C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261BEC">
        <w:rPr>
          <w:color w:val="000000" w:themeColor="text1"/>
        </w:rPr>
        <w:t>Assum</w:t>
      </w:r>
      <w:r w:rsidR="004D461B" w:rsidRPr="00261BEC">
        <w:rPr>
          <w:color w:val="000000" w:themeColor="text1"/>
        </w:rPr>
        <w:t>ing</w:t>
      </w:r>
      <w:r w:rsidRPr="00261BEC">
        <w:rPr>
          <w:color w:val="000000" w:themeColor="text1"/>
        </w:rPr>
        <w:t xml:space="preserve"> a tech lead role for </w:t>
      </w:r>
      <w:r w:rsidR="00326DCA" w:rsidRPr="00261BEC">
        <w:rPr>
          <w:color w:val="000000" w:themeColor="text1"/>
        </w:rPr>
        <w:t xml:space="preserve">redesigning a </w:t>
      </w:r>
      <w:r w:rsidR="00C7009E" w:rsidRPr="00261BEC">
        <w:rPr>
          <w:color w:val="000000" w:themeColor="text1"/>
        </w:rPr>
        <w:t xml:space="preserve">legal </w:t>
      </w:r>
      <w:r w:rsidR="00326DCA" w:rsidRPr="00261BEC">
        <w:rPr>
          <w:color w:val="000000" w:themeColor="text1"/>
        </w:rPr>
        <w:t>document g</w:t>
      </w:r>
      <w:r w:rsidR="00C7009E" w:rsidRPr="00261BEC">
        <w:rPr>
          <w:color w:val="000000" w:themeColor="text1"/>
        </w:rPr>
        <w:t>eneration system</w:t>
      </w:r>
    </w:p>
    <w:p w14:paraId="0E7F8520" w14:textId="00655401" w:rsidR="0093723C" w:rsidRPr="00261BEC" w:rsidRDefault="00456BE1" w:rsidP="007F12C3">
      <w:pPr>
        <w:pStyle w:val="ListParagraph"/>
        <w:numPr>
          <w:ilvl w:val="0"/>
          <w:numId w:val="13"/>
        </w:numPr>
        <w:spacing w:after="0"/>
        <w:rPr>
          <w:color w:val="000000" w:themeColor="text1"/>
        </w:rPr>
      </w:pPr>
      <w:r w:rsidRPr="00261BEC">
        <w:rPr>
          <w:color w:val="000000" w:themeColor="text1"/>
        </w:rPr>
        <w:t>Helping to transition legacy system into a modern web application</w:t>
      </w:r>
    </w:p>
    <w:p w14:paraId="76720C19" w14:textId="109DD4A5" w:rsidR="000D4393" w:rsidRPr="00261BEC" w:rsidRDefault="000D4393" w:rsidP="00E27C81">
      <w:pPr>
        <w:spacing w:after="0"/>
        <w:rPr>
          <w:i/>
          <w:iCs/>
          <w:color w:val="000000" w:themeColor="text1"/>
          <w:sz w:val="24"/>
          <w:szCs w:val="24"/>
        </w:rPr>
      </w:pPr>
      <w:r w:rsidRPr="00261BEC">
        <w:rPr>
          <w:i/>
          <w:iCs/>
          <w:color w:val="000000" w:themeColor="text1"/>
          <w:sz w:val="24"/>
          <w:szCs w:val="24"/>
        </w:rPr>
        <w:t>Revenue Shipment Process (RSP)</w:t>
      </w:r>
      <w:r w:rsidR="00E27C81" w:rsidRPr="00261BEC">
        <w:rPr>
          <w:i/>
          <w:iCs/>
          <w:color w:val="000000" w:themeColor="text1"/>
          <w:sz w:val="20"/>
          <w:szCs w:val="20"/>
        </w:rPr>
        <w:t xml:space="preserve"> </w:t>
      </w:r>
      <w:r w:rsidR="00A0690D" w:rsidRPr="00261BEC">
        <w:rPr>
          <w:i/>
          <w:iCs/>
          <w:color w:val="000000" w:themeColor="text1"/>
          <w:sz w:val="20"/>
          <w:szCs w:val="20"/>
        </w:rPr>
        <w:tab/>
      </w:r>
      <w:r w:rsidR="00A0690D" w:rsidRPr="00261BEC">
        <w:rPr>
          <w:i/>
          <w:iCs/>
          <w:color w:val="000000" w:themeColor="text1"/>
          <w:sz w:val="20"/>
          <w:szCs w:val="20"/>
        </w:rPr>
        <w:tab/>
      </w:r>
      <w:r w:rsidR="00A0690D" w:rsidRPr="00261BEC">
        <w:rPr>
          <w:i/>
          <w:iCs/>
          <w:color w:val="000000" w:themeColor="text1"/>
          <w:sz w:val="20"/>
          <w:szCs w:val="20"/>
        </w:rPr>
        <w:tab/>
      </w:r>
      <w:r w:rsidR="00A0690D" w:rsidRPr="00261BEC">
        <w:rPr>
          <w:i/>
          <w:iCs/>
          <w:color w:val="000000" w:themeColor="text1"/>
          <w:sz w:val="20"/>
          <w:szCs w:val="20"/>
        </w:rPr>
        <w:tab/>
      </w:r>
      <w:r w:rsidR="007910AA" w:rsidRPr="00261BEC">
        <w:rPr>
          <w:i/>
          <w:iCs/>
          <w:color w:val="000000" w:themeColor="text1"/>
          <w:sz w:val="20"/>
          <w:szCs w:val="20"/>
        </w:rPr>
        <w:tab/>
        <w:t xml:space="preserve">               </w:t>
      </w:r>
      <w:r w:rsidR="001F4460" w:rsidRPr="00261BEC">
        <w:rPr>
          <w:i/>
          <w:iCs/>
          <w:color w:val="000000" w:themeColor="text1"/>
          <w:sz w:val="20"/>
          <w:szCs w:val="20"/>
        </w:rPr>
        <w:t xml:space="preserve">               </w:t>
      </w:r>
      <w:r w:rsidR="00E27C81" w:rsidRPr="00261BEC">
        <w:rPr>
          <w:i/>
          <w:iCs/>
          <w:color w:val="000000" w:themeColor="text1"/>
          <w:sz w:val="24"/>
          <w:szCs w:val="24"/>
        </w:rPr>
        <w:t>Nov. 201</w:t>
      </w:r>
      <w:r w:rsidR="006B5076" w:rsidRPr="00261BEC">
        <w:rPr>
          <w:i/>
          <w:iCs/>
          <w:color w:val="000000" w:themeColor="text1"/>
          <w:sz w:val="24"/>
          <w:szCs w:val="24"/>
        </w:rPr>
        <w:t>8</w:t>
      </w:r>
      <w:r w:rsidR="00E27C81" w:rsidRPr="00261BEC">
        <w:rPr>
          <w:i/>
          <w:iCs/>
          <w:color w:val="000000" w:themeColor="text1"/>
          <w:sz w:val="24"/>
          <w:szCs w:val="24"/>
        </w:rPr>
        <w:t xml:space="preserve"> </w:t>
      </w:r>
      <w:r w:rsidR="00A0690D" w:rsidRPr="00261BEC">
        <w:rPr>
          <w:i/>
          <w:iCs/>
          <w:color w:val="000000" w:themeColor="text1"/>
          <w:sz w:val="24"/>
          <w:szCs w:val="24"/>
        </w:rPr>
        <w:t>–</w:t>
      </w:r>
      <w:r w:rsidR="00E27C81" w:rsidRPr="00261BEC">
        <w:rPr>
          <w:i/>
          <w:iCs/>
          <w:color w:val="000000" w:themeColor="text1"/>
          <w:sz w:val="24"/>
          <w:szCs w:val="24"/>
        </w:rPr>
        <w:t xml:space="preserve"> </w:t>
      </w:r>
      <w:r w:rsidR="00A0690D" w:rsidRPr="00261BEC">
        <w:rPr>
          <w:i/>
          <w:iCs/>
          <w:color w:val="000000" w:themeColor="text1"/>
          <w:sz w:val="24"/>
          <w:szCs w:val="24"/>
        </w:rPr>
        <w:t>Aug. 2019</w:t>
      </w:r>
    </w:p>
    <w:p w14:paraId="0C4C1CCC" w14:textId="77777777" w:rsidR="004427D0" w:rsidRPr="00261BEC" w:rsidRDefault="004427D0" w:rsidP="004427D0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261BEC">
        <w:rPr>
          <w:color w:val="000000" w:themeColor="text1"/>
        </w:rPr>
        <w:t>Developed 10+ backend microservices utilizing Java, Springboot, and Eclipse</w:t>
      </w:r>
    </w:p>
    <w:p w14:paraId="5EF98597" w14:textId="77777777" w:rsidR="004427D0" w:rsidRPr="00261BEC" w:rsidRDefault="004427D0" w:rsidP="004427D0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261BEC">
        <w:rPr>
          <w:color w:val="000000" w:themeColor="text1"/>
        </w:rPr>
        <w:t xml:space="preserve">Responsible for deployment of services to Integrated Cloud Environment </w:t>
      </w:r>
    </w:p>
    <w:p w14:paraId="685DB5EF" w14:textId="5DC0A640" w:rsidR="00EC7535" w:rsidRPr="00261BEC" w:rsidRDefault="004427D0" w:rsidP="00EC7535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261BEC">
        <w:rPr>
          <w:color w:val="000000" w:themeColor="text1"/>
        </w:rPr>
        <w:t>Designed and developed a highly interactive frontend screen</w:t>
      </w:r>
    </w:p>
    <w:p w14:paraId="3165BCA3" w14:textId="483EDBD4" w:rsidR="00D413F9" w:rsidRPr="004370DD" w:rsidRDefault="00AF1FED" w:rsidP="004D1E7B">
      <w:pPr>
        <w:pStyle w:val="Heading2"/>
        <w:tabs>
          <w:tab w:val="left" w:pos="7380"/>
          <w:tab w:val="left" w:pos="8370"/>
        </w:tabs>
        <w:rPr>
          <w:sz w:val="24"/>
          <w:szCs w:val="24"/>
        </w:rPr>
      </w:pPr>
      <w:r>
        <w:rPr>
          <w:sz w:val="24"/>
          <w:szCs w:val="24"/>
        </w:rPr>
        <w:t>Software Development</w:t>
      </w:r>
      <w:r w:rsidR="00754F46" w:rsidRPr="004370DD">
        <w:rPr>
          <w:sz w:val="24"/>
          <w:szCs w:val="24"/>
        </w:rPr>
        <w:t xml:space="preserve"> Intern</w:t>
      </w:r>
      <w:r w:rsidR="00E03F71" w:rsidRPr="004370DD">
        <w:rPr>
          <w:sz w:val="24"/>
          <w:szCs w:val="24"/>
        </w:rPr>
        <w:t xml:space="preserve"> </w:t>
      </w:r>
      <w:r w:rsidR="0095272C" w:rsidRPr="004370DD">
        <w:rPr>
          <w:sz w:val="24"/>
          <w:szCs w:val="24"/>
        </w:rPr>
        <w:t>/</w:t>
      </w:r>
      <w:r w:rsidR="005A4A49" w:rsidRPr="004370DD">
        <w:rPr>
          <w:sz w:val="24"/>
          <w:szCs w:val="24"/>
        </w:rPr>
        <w:t xml:space="preserve"> </w:t>
      </w:r>
      <w:r w:rsidR="00754F46" w:rsidRPr="004370DD">
        <w:rPr>
          <w:rStyle w:val="Emphasis"/>
          <w:sz w:val="24"/>
          <w:szCs w:val="24"/>
        </w:rPr>
        <w:t>Northrop Grumman</w:t>
      </w:r>
      <w:r w:rsidR="000A5DBC">
        <w:rPr>
          <w:rStyle w:val="Emphasis"/>
          <w:sz w:val="24"/>
          <w:szCs w:val="24"/>
        </w:rPr>
        <w:t xml:space="preserve">                </w:t>
      </w:r>
      <w:r w:rsidR="00371289">
        <w:rPr>
          <w:rStyle w:val="Emphasis"/>
          <w:sz w:val="24"/>
          <w:szCs w:val="24"/>
        </w:rPr>
        <w:t xml:space="preserve"> </w:t>
      </w:r>
      <w:r w:rsidR="001F4460">
        <w:rPr>
          <w:rStyle w:val="Emphasis"/>
          <w:sz w:val="24"/>
          <w:szCs w:val="24"/>
        </w:rPr>
        <w:t xml:space="preserve">         </w:t>
      </w:r>
      <w:r w:rsidR="00F63ED6" w:rsidRPr="00FC5649">
        <w:rPr>
          <w:rStyle w:val="Emphasis"/>
          <w:sz w:val="24"/>
          <w:szCs w:val="24"/>
        </w:rPr>
        <w:t>Nov</w:t>
      </w:r>
      <w:r w:rsidR="001B0E47" w:rsidRPr="00FC5649">
        <w:rPr>
          <w:rStyle w:val="Emphasis"/>
          <w:sz w:val="24"/>
          <w:szCs w:val="24"/>
        </w:rPr>
        <w:t>.</w:t>
      </w:r>
      <w:r w:rsidR="00F63ED6" w:rsidRPr="00FC5649">
        <w:rPr>
          <w:rStyle w:val="Emphasis"/>
          <w:sz w:val="24"/>
          <w:szCs w:val="24"/>
        </w:rPr>
        <w:t xml:space="preserve"> 2017 – Oct</w:t>
      </w:r>
      <w:r w:rsidR="001B0E47" w:rsidRPr="00FC5649">
        <w:rPr>
          <w:rStyle w:val="Emphasis"/>
          <w:sz w:val="24"/>
          <w:szCs w:val="24"/>
        </w:rPr>
        <w:t xml:space="preserve">. </w:t>
      </w:r>
      <w:r w:rsidR="00F63ED6" w:rsidRPr="00FC5649">
        <w:rPr>
          <w:rStyle w:val="Emphasis"/>
          <w:sz w:val="24"/>
          <w:szCs w:val="24"/>
        </w:rPr>
        <w:t>2018</w:t>
      </w:r>
    </w:p>
    <w:p w14:paraId="270273E3" w14:textId="444E8441" w:rsidR="00D413F9" w:rsidRPr="00261BEC" w:rsidRDefault="00283746" w:rsidP="00283746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261BEC">
        <w:rPr>
          <w:color w:val="000000" w:themeColor="text1"/>
        </w:rPr>
        <w:t>Developed code in sustainment style tasks</w:t>
      </w:r>
    </w:p>
    <w:p w14:paraId="13348550" w14:textId="1B06FE88" w:rsidR="00283746" w:rsidRPr="00261BEC" w:rsidRDefault="00283746" w:rsidP="00283746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261BEC">
        <w:rPr>
          <w:color w:val="000000" w:themeColor="text1"/>
        </w:rPr>
        <w:t>Utilized the Fortify tool to scan for and resolve findings</w:t>
      </w:r>
    </w:p>
    <w:p w14:paraId="765F6392" w14:textId="2A612E16" w:rsidR="00283746" w:rsidRPr="00261BEC" w:rsidRDefault="00283746" w:rsidP="00AB0563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261BEC">
        <w:rPr>
          <w:color w:val="000000" w:themeColor="text1"/>
        </w:rPr>
        <w:t>Performed revisions of STIG documentation</w:t>
      </w:r>
    </w:p>
    <w:p w14:paraId="6E1F11AE" w14:textId="6C92F24E" w:rsidR="000A7258" w:rsidRPr="00F11ED5" w:rsidRDefault="000A7258" w:rsidP="00E42121">
      <w:pPr>
        <w:pStyle w:val="Heading1"/>
        <w:pBdr>
          <w:top w:val="single" w:sz="4" w:space="0" w:color="A6A6A6" w:themeColor="background1" w:themeShade="A6"/>
        </w:pBdr>
        <w:spacing w:before="0" w:after="0"/>
        <w:rPr>
          <w:sz w:val="2"/>
          <w:szCs w:val="2"/>
        </w:rPr>
      </w:pPr>
    </w:p>
    <w:tbl>
      <w:tblPr>
        <w:tblStyle w:val="TableGrid"/>
        <w:tblW w:w="0" w:type="auto"/>
        <w:tblInd w:w="-90" w:type="dxa"/>
        <w:tblLayout w:type="fixed"/>
        <w:tblLook w:val="04A0" w:firstRow="1" w:lastRow="0" w:firstColumn="1" w:lastColumn="0" w:noHBand="0" w:noVBand="1"/>
      </w:tblPr>
      <w:tblGrid>
        <w:gridCol w:w="5220"/>
        <w:gridCol w:w="4598"/>
      </w:tblGrid>
      <w:tr w:rsidR="00261BEC" w:rsidRPr="00261BEC" w14:paraId="3F70F410" w14:textId="77777777" w:rsidTr="004A2A50">
        <w:trPr>
          <w:trHeight w:val="2504"/>
        </w:trPr>
        <w:tc>
          <w:tcPr>
            <w:tcW w:w="5220" w:type="dxa"/>
          </w:tcPr>
          <w:p w14:paraId="72E1DB45" w14:textId="7D4CB742" w:rsidR="003E7CA5" w:rsidRPr="00261BEC" w:rsidRDefault="00DE0121" w:rsidP="000D11BF">
            <w:pP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</w:pPr>
            <w:r w:rsidRPr="00261BEC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>Personal Project</w:t>
            </w:r>
          </w:p>
          <w:p w14:paraId="4BFC4065" w14:textId="5DB95FE1" w:rsidR="008F678A" w:rsidRPr="00261BEC" w:rsidRDefault="008F678A" w:rsidP="004B1B4E">
            <w:pPr>
              <w:rPr>
                <w:b/>
                <w:bCs/>
                <w:color w:val="000000" w:themeColor="text1"/>
              </w:rPr>
            </w:pPr>
            <w:r w:rsidRPr="00261BEC">
              <w:rPr>
                <w:b/>
                <w:bCs/>
                <w:color w:val="000000" w:themeColor="text1"/>
              </w:rPr>
              <w:t>Autogenerating Schedule System</w:t>
            </w:r>
          </w:p>
          <w:p w14:paraId="1AA45847" w14:textId="3353EBE7" w:rsidR="001C0B10" w:rsidRPr="00261BEC" w:rsidRDefault="001C0B10" w:rsidP="004B1B4E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00261BEC">
              <w:rPr>
                <w:color w:val="000000" w:themeColor="text1"/>
              </w:rPr>
              <w:t xml:space="preserve">Learning </w:t>
            </w:r>
            <w:r w:rsidR="008F678A" w:rsidRPr="00261BEC">
              <w:rPr>
                <w:color w:val="000000" w:themeColor="text1"/>
              </w:rPr>
              <w:t>Python+Flask</w:t>
            </w:r>
            <w:r w:rsidRPr="00261BEC">
              <w:rPr>
                <w:color w:val="000000" w:themeColor="text1"/>
              </w:rPr>
              <w:t xml:space="preserve"> backend web server technologies</w:t>
            </w:r>
          </w:p>
          <w:p w14:paraId="1F6385DB" w14:textId="4D440A27" w:rsidR="001C0B10" w:rsidRPr="00261BEC" w:rsidRDefault="001C0B10" w:rsidP="004B1B4E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00261BEC">
              <w:rPr>
                <w:color w:val="000000" w:themeColor="text1"/>
              </w:rPr>
              <w:t>Utilizing SQLAlchemy to manage PostgreSQL DB</w:t>
            </w:r>
          </w:p>
          <w:p w14:paraId="532A92E5" w14:textId="6307FCC8" w:rsidR="00E97DAB" w:rsidRDefault="001C0B10" w:rsidP="00E97DAB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00261BEC">
              <w:rPr>
                <w:color w:val="000000" w:themeColor="text1"/>
              </w:rPr>
              <w:t>Designing fronte</w:t>
            </w:r>
            <w:r w:rsidR="000C13EB">
              <w:rPr>
                <w:color w:val="000000" w:themeColor="text1"/>
              </w:rPr>
              <w:t>n</w:t>
            </w:r>
            <w:r w:rsidRPr="00261BEC">
              <w:rPr>
                <w:color w:val="000000" w:themeColor="text1"/>
              </w:rPr>
              <w:t>d with Angular Typescript framework</w:t>
            </w:r>
          </w:p>
          <w:p w14:paraId="7FFB7EA6" w14:textId="07E40F46" w:rsidR="00F11ED5" w:rsidRPr="00E97DAB" w:rsidRDefault="001C0B10" w:rsidP="00E97DAB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00E97DAB">
              <w:rPr>
                <w:color w:val="000000" w:themeColor="text1"/>
              </w:rPr>
              <w:t>Performing user authentication with Auth0</w:t>
            </w:r>
          </w:p>
        </w:tc>
        <w:tc>
          <w:tcPr>
            <w:tcW w:w="4598" w:type="dxa"/>
            <w:tcBorders>
              <w:left w:val="nil"/>
            </w:tcBorders>
          </w:tcPr>
          <w:p w14:paraId="53C9FFD6" w14:textId="77777777" w:rsidR="00080934" w:rsidRPr="00261BEC" w:rsidRDefault="00080934" w:rsidP="004B1B4E">
            <w:pPr>
              <w:pStyle w:val="Heading1"/>
              <w:pBdr>
                <w:top w:val="none" w:sz="0" w:space="0" w:color="auto"/>
              </w:pBdr>
              <w:spacing w:before="0" w:after="0"/>
              <w:outlineLvl w:val="0"/>
              <w:rPr>
                <w:color w:val="000000" w:themeColor="text1"/>
                <w:szCs w:val="28"/>
              </w:rPr>
            </w:pPr>
            <w:r w:rsidRPr="00261BEC">
              <w:rPr>
                <w:color w:val="000000" w:themeColor="text1"/>
                <w:szCs w:val="28"/>
              </w:rPr>
              <w:t>Skills</w:t>
            </w:r>
          </w:p>
          <w:tbl>
            <w:tblPr>
              <w:tblStyle w:val="TableGrid"/>
              <w:tblW w:w="4501" w:type="dxa"/>
              <w:tblInd w:w="351" w:type="dxa"/>
              <w:tblLayout w:type="fixed"/>
              <w:tblLook w:val="04A0" w:firstRow="1" w:lastRow="0" w:firstColumn="1" w:lastColumn="0" w:noHBand="0" w:noVBand="1"/>
            </w:tblPr>
            <w:tblGrid>
              <w:gridCol w:w="1485"/>
              <w:gridCol w:w="3016"/>
            </w:tblGrid>
            <w:tr w:rsidR="00261BEC" w:rsidRPr="00261BEC" w14:paraId="2423C8EF" w14:textId="77777777" w:rsidTr="004E68E2">
              <w:trPr>
                <w:trHeight w:val="568"/>
              </w:trPr>
              <w:tc>
                <w:tcPr>
                  <w:tcW w:w="1485" w:type="dxa"/>
                </w:tcPr>
                <w:p w14:paraId="0BE03B70" w14:textId="77777777" w:rsidR="001C0B10" w:rsidRPr="00261BEC" w:rsidRDefault="001C0B10" w:rsidP="002A4B06">
                  <w:pPr>
                    <w:pStyle w:val="ListParagraph"/>
                    <w:numPr>
                      <w:ilvl w:val="0"/>
                      <w:numId w:val="17"/>
                    </w:numPr>
                    <w:ind w:left="323"/>
                    <w:rPr>
                      <w:color w:val="000000" w:themeColor="text1"/>
                    </w:rPr>
                  </w:pPr>
                  <w:r w:rsidRPr="00261BEC">
                    <w:rPr>
                      <w:color w:val="000000" w:themeColor="text1"/>
                    </w:rPr>
                    <w:t>Java</w:t>
                  </w:r>
                </w:p>
                <w:p w14:paraId="3454FD86" w14:textId="77777777" w:rsidR="001C0B10" w:rsidRPr="00261BEC" w:rsidRDefault="001C0B10" w:rsidP="002A4B06">
                  <w:pPr>
                    <w:pStyle w:val="ListParagraph"/>
                    <w:numPr>
                      <w:ilvl w:val="0"/>
                      <w:numId w:val="17"/>
                    </w:numPr>
                    <w:ind w:left="323"/>
                    <w:rPr>
                      <w:color w:val="000000" w:themeColor="text1"/>
                    </w:rPr>
                  </w:pPr>
                  <w:r w:rsidRPr="00261BEC">
                    <w:rPr>
                      <w:color w:val="000000" w:themeColor="text1"/>
                    </w:rPr>
                    <w:t>AngularJS</w:t>
                  </w:r>
                </w:p>
                <w:p w14:paraId="3B8EBC3F" w14:textId="77777777" w:rsidR="001C0B10" w:rsidRPr="00261BEC" w:rsidRDefault="001C0B10" w:rsidP="002A4B06">
                  <w:pPr>
                    <w:pStyle w:val="ListParagraph"/>
                    <w:numPr>
                      <w:ilvl w:val="0"/>
                      <w:numId w:val="17"/>
                    </w:numPr>
                    <w:ind w:left="323"/>
                    <w:rPr>
                      <w:color w:val="000000" w:themeColor="text1"/>
                    </w:rPr>
                  </w:pPr>
                  <w:r w:rsidRPr="00261BEC">
                    <w:rPr>
                      <w:color w:val="000000" w:themeColor="text1"/>
                    </w:rPr>
                    <w:t>SQL</w:t>
                  </w:r>
                </w:p>
                <w:p w14:paraId="6DD88A0F" w14:textId="77777777" w:rsidR="001C0B10" w:rsidRPr="00261BEC" w:rsidRDefault="001C0B10" w:rsidP="002A4B06">
                  <w:pPr>
                    <w:pStyle w:val="ListParagraph"/>
                    <w:numPr>
                      <w:ilvl w:val="0"/>
                      <w:numId w:val="17"/>
                    </w:numPr>
                    <w:ind w:left="323"/>
                    <w:rPr>
                      <w:color w:val="000000" w:themeColor="text1"/>
                    </w:rPr>
                  </w:pPr>
                  <w:r w:rsidRPr="00261BEC">
                    <w:rPr>
                      <w:color w:val="000000" w:themeColor="text1"/>
                    </w:rPr>
                    <w:t>Python</w:t>
                  </w:r>
                </w:p>
                <w:p w14:paraId="2735651A" w14:textId="77777777" w:rsidR="001C0B10" w:rsidRPr="00261BEC" w:rsidRDefault="001C0B10" w:rsidP="002A4B06">
                  <w:pPr>
                    <w:pStyle w:val="ListParagraph"/>
                    <w:numPr>
                      <w:ilvl w:val="0"/>
                      <w:numId w:val="17"/>
                    </w:numPr>
                    <w:ind w:left="323"/>
                    <w:rPr>
                      <w:color w:val="000000" w:themeColor="text1"/>
                    </w:rPr>
                  </w:pPr>
                  <w:r w:rsidRPr="00261BEC">
                    <w:rPr>
                      <w:color w:val="000000" w:themeColor="text1"/>
                    </w:rPr>
                    <w:t>HTML/CSS</w:t>
                  </w:r>
                </w:p>
                <w:p w14:paraId="0D109081" w14:textId="77777777" w:rsidR="001C0B10" w:rsidRPr="00261BEC" w:rsidRDefault="001C0B10" w:rsidP="003A410A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3016" w:type="dxa"/>
                  <w:tcBorders>
                    <w:left w:val="nil"/>
                  </w:tcBorders>
                </w:tcPr>
                <w:p w14:paraId="2D03BD8C" w14:textId="77777777" w:rsidR="001C0B10" w:rsidRPr="00261BEC" w:rsidRDefault="001C0B10" w:rsidP="008C16B6">
                  <w:pPr>
                    <w:pStyle w:val="ListParagraph"/>
                    <w:numPr>
                      <w:ilvl w:val="0"/>
                      <w:numId w:val="17"/>
                    </w:numPr>
                    <w:ind w:left="607" w:right="-363"/>
                    <w:rPr>
                      <w:color w:val="000000" w:themeColor="text1"/>
                    </w:rPr>
                  </w:pPr>
                  <w:r w:rsidRPr="00261BEC">
                    <w:rPr>
                      <w:color w:val="000000" w:themeColor="text1"/>
                    </w:rPr>
                    <w:t>Problem Solver</w:t>
                  </w:r>
                </w:p>
                <w:p w14:paraId="038B7576" w14:textId="77777777" w:rsidR="001C0B10" w:rsidRPr="00261BEC" w:rsidRDefault="001C0B10" w:rsidP="008C16B6">
                  <w:pPr>
                    <w:pStyle w:val="ListParagraph"/>
                    <w:numPr>
                      <w:ilvl w:val="0"/>
                      <w:numId w:val="17"/>
                    </w:numPr>
                    <w:ind w:left="607" w:right="-363"/>
                    <w:rPr>
                      <w:color w:val="000000" w:themeColor="text1"/>
                    </w:rPr>
                  </w:pPr>
                  <w:r w:rsidRPr="00261BEC">
                    <w:rPr>
                      <w:color w:val="000000" w:themeColor="text1"/>
                    </w:rPr>
                    <w:t>Quick Learner</w:t>
                  </w:r>
                </w:p>
                <w:p w14:paraId="09A12875" w14:textId="77777777" w:rsidR="001C0B10" w:rsidRPr="00261BEC" w:rsidRDefault="001C0B10" w:rsidP="008C16B6">
                  <w:pPr>
                    <w:pStyle w:val="ListParagraph"/>
                    <w:numPr>
                      <w:ilvl w:val="0"/>
                      <w:numId w:val="17"/>
                    </w:numPr>
                    <w:ind w:left="607" w:right="-363"/>
                    <w:rPr>
                      <w:color w:val="000000" w:themeColor="text1"/>
                    </w:rPr>
                  </w:pPr>
                  <w:r w:rsidRPr="00261BEC">
                    <w:rPr>
                      <w:color w:val="000000" w:themeColor="text1"/>
                    </w:rPr>
                    <w:t>Teamwork</w:t>
                  </w:r>
                </w:p>
                <w:p w14:paraId="4F845E55" w14:textId="12D4D2A1" w:rsidR="001C0B10" w:rsidRPr="00261BEC" w:rsidRDefault="001C0B10" w:rsidP="008C16B6">
                  <w:pPr>
                    <w:pStyle w:val="ListParagraph"/>
                    <w:numPr>
                      <w:ilvl w:val="0"/>
                      <w:numId w:val="17"/>
                    </w:numPr>
                    <w:ind w:left="607" w:right="-363"/>
                    <w:rPr>
                      <w:color w:val="000000" w:themeColor="text1"/>
                    </w:rPr>
                  </w:pPr>
                  <w:r w:rsidRPr="00261BEC">
                    <w:rPr>
                      <w:color w:val="000000" w:themeColor="text1"/>
                    </w:rPr>
                    <w:t>Time Management</w:t>
                  </w:r>
                </w:p>
              </w:tc>
            </w:tr>
          </w:tbl>
          <w:p w14:paraId="6E3697F8" w14:textId="048AE62A" w:rsidR="008C5447" w:rsidRPr="00261BEC" w:rsidRDefault="008C5447" w:rsidP="00707FA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</w:p>
        </w:tc>
      </w:tr>
    </w:tbl>
    <w:p w14:paraId="3A32781D" w14:textId="72A0273B" w:rsidR="00434074" w:rsidRPr="00EE0498" w:rsidRDefault="005C4022" w:rsidP="00E4156E">
      <w:pPr>
        <w:pStyle w:val="Heading1"/>
        <w:spacing w:before="0" w:after="0"/>
        <w:rPr>
          <w:szCs w:val="28"/>
        </w:rPr>
      </w:pPr>
      <w:r w:rsidRPr="00EE0498">
        <w:rPr>
          <w:szCs w:val="28"/>
        </w:rPr>
        <w:t>Involvement</w:t>
      </w:r>
    </w:p>
    <w:p w14:paraId="67E44740" w14:textId="78D2FBA0" w:rsidR="0018680E" w:rsidRDefault="005C4022" w:rsidP="00293AC7">
      <w:pPr>
        <w:autoSpaceDE w:val="0"/>
        <w:autoSpaceDN w:val="0"/>
        <w:adjustRightInd w:val="0"/>
        <w:spacing w:after="0"/>
        <w:rPr>
          <w:rFonts w:cstheme="minorHAnsi"/>
          <w:i/>
          <w:iCs/>
          <w:color w:val="000000" w:themeColor="text1"/>
          <w:sz w:val="24"/>
          <w:szCs w:val="24"/>
        </w:rPr>
      </w:pPr>
      <w:r w:rsidRPr="007F7E1B">
        <w:rPr>
          <w:rFonts w:cstheme="minorHAnsi"/>
          <w:i/>
          <w:iCs/>
          <w:color w:val="000000" w:themeColor="text1"/>
          <w:sz w:val="24"/>
          <w:szCs w:val="24"/>
        </w:rPr>
        <w:t>SkillsUSA Volunteer</w:t>
      </w:r>
      <w:r w:rsidR="00503B02">
        <w:rPr>
          <w:rFonts w:cstheme="minorHAnsi"/>
          <w:i/>
          <w:iCs/>
          <w:color w:val="000000" w:themeColor="text1"/>
          <w:sz w:val="24"/>
          <w:szCs w:val="24"/>
        </w:rPr>
        <w:tab/>
      </w:r>
      <w:r w:rsidR="00503B02">
        <w:rPr>
          <w:rFonts w:cstheme="minorHAnsi"/>
          <w:i/>
          <w:iCs/>
          <w:color w:val="000000" w:themeColor="text1"/>
          <w:sz w:val="24"/>
          <w:szCs w:val="24"/>
        </w:rPr>
        <w:tab/>
      </w:r>
      <w:r w:rsidR="00503B02">
        <w:rPr>
          <w:rFonts w:cstheme="minorHAnsi"/>
          <w:i/>
          <w:iCs/>
          <w:color w:val="000000" w:themeColor="text1"/>
          <w:sz w:val="24"/>
          <w:szCs w:val="24"/>
        </w:rPr>
        <w:tab/>
      </w:r>
      <w:r w:rsidR="00503B02">
        <w:rPr>
          <w:rFonts w:cstheme="minorHAnsi"/>
          <w:i/>
          <w:iCs/>
          <w:color w:val="000000" w:themeColor="text1"/>
          <w:sz w:val="24"/>
          <w:szCs w:val="24"/>
        </w:rPr>
        <w:tab/>
      </w:r>
      <w:r w:rsidR="00503B02">
        <w:rPr>
          <w:rFonts w:cstheme="minorHAnsi"/>
          <w:i/>
          <w:iCs/>
          <w:color w:val="000000" w:themeColor="text1"/>
          <w:sz w:val="24"/>
          <w:szCs w:val="24"/>
        </w:rPr>
        <w:tab/>
      </w:r>
      <w:r w:rsidR="00503B02">
        <w:rPr>
          <w:rFonts w:cstheme="minorHAnsi"/>
          <w:i/>
          <w:iCs/>
          <w:color w:val="000000" w:themeColor="text1"/>
          <w:sz w:val="24"/>
          <w:szCs w:val="24"/>
        </w:rPr>
        <w:tab/>
      </w:r>
      <w:r w:rsidR="00503B02">
        <w:rPr>
          <w:rFonts w:cstheme="minorHAnsi"/>
          <w:i/>
          <w:iCs/>
          <w:color w:val="000000" w:themeColor="text1"/>
          <w:sz w:val="24"/>
          <w:szCs w:val="24"/>
        </w:rPr>
        <w:tab/>
      </w:r>
      <w:r w:rsidR="00503B02">
        <w:rPr>
          <w:rFonts w:cstheme="minorHAnsi"/>
          <w:i/>
          <w:iCs/>
          <w:color w:val="000000" w:themeColor="text1"/>
          <w:sz w:val="24"/>
          <w:szCs w:val="24"/>
        </w:rPr>
        <w:tab/>
      </w:r>
      <w:r w:rsidR="00503B02">
        <w:rPr>
          <w:rFonts w:cstheme="minorHAnsi"/>
          <w:i/>
          <w:iCs/>
          <w:color w:val="000000" w:themeColor="text1"/>
          <w:sz w:val="24"/>
          <w:szCs w:val="24"/>
        </w:rPr>
        <w:tab/>
      </w:r>
      <w:r w:rsidR="005F630E">
        <w:rPr>
          <w:rFonts w:cstheme="minorHAnsi"/>
          <w:i/>
          <w:iCs/>
          <w:color w:val="000000" w:themeColor="text1"/>
          <w:sz w:val="24"/>
          <w:szCs w:val="24"/>
        </w:rPr>
        <w:t xml:space="preserve">    </w:t>
      </w:r>
      <w:r w:rsidR="00503B02">
        <w:rPr>
          <w:rFonts w:cstheme="minorHAnsi"/>
          <w:i/>
          <w:iCs/>
          <w:color w:val="000000" w:themeColor="text1"/>
          <w:sz w:val="24"/>
          <w:szCs w:val="24"/>
        </w:rPr>
        <w:t>April 2018 - Current</w:t>
      </w:r>
    </w:p>
    <w:p w14:paraId="75ED8176" w14:textId="511B0158" w:rsidR="0018680E" w:rsidRPr="00383FF6" w:rsidRDefault="00293AC7" w:rsidP="00383F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ind w:left="720"/>
        <w:rPr>
          <w:rFonts w:cstheme="minorHAnsi"/>
          <w:i/>
          <w:iCs/>
          <w:color w:val="000000" w:themeColor="text1"/>
        </w:rPr>
      </w:pPr>
      <w:r w:rsidRPr="00383FF6">
        <w:rPr>
          <w:rFonts w:cstheme="minorHAnsi"/>
          <w:color w:val="000000" w:themeColor="text1"/>
        </w:rPr>
        <w:t xml:space="preserve">Judged the </w:t>
      </w:r>
      <w:r w:rsidR="0036413F" w:rsidRPr="00383FF6">
        <w:rPr>
          <w:rFonts w:cstheme="minorHAnsi"/>
          <w:color w:val="000000" w:themeColor="text1"/>
        </w:rPr>
        <w:t>Computer</w:t>
      </w:r>
      <w:r w:rsidRPr="00383FF6">
        <w:rPr>
          <w:rFonts w:cstheme="minorHAnsi"/>
          <w:color w:val="000000" w:themeColor="text1"/>
        </w:rPr>
        <w:t xml:space="preserve"> Game Development Competition at the Nebraska State Conference</w:t>
      </w:r>
    </w:p>
    <w:p w14:paraId="6E2FAD0A" w14:textId="690A0FD2" w:rsidR="005C4022" w:rsidRPr="007F7E1B" w:rsidRDefault="00293AC7" w:rsidP="00293AC7">
      <w:pPr>
        <w:autoSpaceDE w:val="0"/>
        <w:autoSpaceDN w:val="0"/>
        <w:adjustRightInd w:val="0"/>
        <w:spacing w:after="0"/>
        <w:rPr>
          <w:rFonts w:cstheme="minorHAnsi"/>
          <w:i/>
          <w:iCs/>
          <w:color w:val="000000" w:themeColor="text1"/>
          <w:sz w:val="24"/>
          <w:szCs w:val="24"/>
        </w:rPr>
      </w:pPr>
      <w:r w:rsidRPr="007F7E1B">
        <w:rPr>
          <w:rFonts w:cstheme="minorHAnsi"/>
          <w:i/>
          <w:iCs/>
          <w:color w:val="000000" w:themeColor="text1"/>
          <w:sz w:val="24"/>
          <w:szCs w:val="24"/>
        </w:rPr>
        <w:t>DoSpace Volunteer</w:t>
      </w:r>
      <w:r w:rsidR="00EF3CC3">
        <w:rPr>
          <w:rFonts w:cstheme="minorHAnsi"/>
          <w:i/>
          <w:iCs/>
          <w:color w:val="000000" w:themeColor="text1"/>
          <w:sz w:val="24"/>
          <w:szCs w:val="24"/>
        </w:rPr>
        <w:tab/>
      </w:r>
      <w:r w:rsidR="00EF3CC3">
        <w:rPr>
          <w:rFonts w:cstheme="minorHAnsi"/>
          <w:i/>
          <w:iCs/>
          <w:color w:val="000000" w:themeColor="text1"/>
          <w:sz w:val="24"/>
          <w:szCs w:val="24"/>
        </w:rPr>
        <w:tab/>
      </w:r>
      <w:r w:rsidR="00EF3CC3">
        <w:rPr>
          <w:rFonts w:cstheme="minorHAnsi"/>
          <w:i/>
          <w:iCs/>
          <w:color w:val="000000" w:themeColor="text1"/>
          <w:sz w:val="24"/>
          <w:szCs w:val="24"/>
        </w:rPr>
        <w:tab/>
      </w:r>
      <w:r w:rsidR="00EF3CC3">
        <w:rPr>
          <w:rFonts w:cstheme="minorHAnsi"/>
          <w:i/>
          <w:iCs/>
          <w:color w:val="000000" w:themeColor="text1"/>
          <w:sz w:val="24"/>
          <w:szCs w:val="24"/>
        </w:rPr>
        <w:tab/>
      </w:r>
      <w:r w:rsidR="00EF3CC3">
        <w:rPr>
          <w:rFonts w:cstheme="minorHAnsi"/>
          <w:i/>
          <w:iCs/>
          <w:color w:val="000000" w:themeColor="text1"/>
          <w:sz w:val="24"/>
          <w:szCs w:val="24"/>
        </w:rPr>
        <w:tab/>
      </w:r>
      <w:r w:rsidR="00EF3CC3">
        <w:rPr>
          <w:rFonts w:cstheme="minorHAnsi"/>
          <w:i/>
          <w:iCs/>
          <w:color w:val="000000" w:themeColor="text1"/>
          <w:sz w:val="24"/>
          <w:szCs w:val="24"/>
        </w:rPr>
        <w:tab/>
      </w:r>
      <w:r w:rsidR="00EF3CC3">
        <w:rPr>
          <w:rFonts w:cstheme="minorHAnsi"/>
          <w:i/>
          <w:iCs/>
          <w:color w:val="000000" w:themeColor="text1"/>
          <w:sz w:val="24"/>
          <w:szCs w:val="24"/>
        </w:rPr>
        <w:tab/>
      </w:r>
      <w:r w:rsidR="00EF3CC3">
        <w:rPr>
          <w:rFonts w:cstheme="minorHAnsi"/>
          <w:i/>
          <w:iCs/>
          <w:color w:val="000000" w:themeColor="text1"/>
          <w:sz w:val="24"/>
          <w:szCs w:val="24"/>
        </w:rPr>
        <w:tab/>
      </w:r>
      <w:r w:rsidR="00EF3CC3">
        <w:rPr>
          <w:rFonts w:cstheme="minorHAnsi"/>
          <w:i/>
          <w:iCs/>
          <w:color w:val="000000" w:themeColor="text1"/>
          <w:sz w:val="24"/>
          <w:szCs w:val="24"/>
        </w:rPr>
        <w:tab/>
        <w:t>Oct</w:t>
      </w:r>
      <w:r w:rsidR="00CE255F">
        <w:rPr>
          <w:rFonts w:cstheme="minorHAnsi"/>
          <w:i/>
          <w:iCs/>
          <w:color w:val="000000" w:themeColor="text1"/>
          <w:sz w:val="24"/>
          <w:szCs w:val="24"/>
        </w:rPr>
        <w:t>.</w:t>
      </w:r>
      <w:r w:rsidR="00EF3CC3">
        <w:rPr>
          <w:rFonts w:cstheme="minorHAnsi"/>
          <w:i/>
          <w:iCs/>
          <w:color w:val="000000" w:themeColor="text1"/>
          <w:sz w:val="24"/>
          <w:szCs w:val="24"/>
        </w:rPr>
        <w:t xml:space="preserve"> 2017 – Nov. 2017</w:t>
      </w:r>
    </w:p>
    <w:p w14:paraId="25A613EF" w14:textId="140F5AD2" w:rsidR="00293AC7" w:rsidRPr="00383FF6" w:rsidRDefault="005736C2" w:rsidP="00383F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ind w:left="720"/>
        <w:rPr>
          <w:rFonts w:cstheme="minorHAnsi"/>
          <w:color w:val="000000" w:themeColor="text1"/>
        </w:rPr>
      </w:pPr>
      <w:r w:rsidRPr="00383FF6">
        <w:rPr>
          <w:rFonts w:cstheme="minorHAnsi"/>
          <w:color w:val="000000" w:themeColor="text1"/>
        </w:rPr>
        <w:t>Helped organize and teach a Robotics Engineering &amp; Coding Class for middle school students</w:t>
      </w:r>
    </w:p>
    <w:p w14:paraId="5EE4E384" w14:textId="164990CD" w:rsidR="005736C2" w:rsidRPr="007F7E1B" w:rsidRDefault="005736C2" w:rsidP="005736C2">
      <w:pPr>
        <w:autoSpaceDE w:val="0"/>
        <w:autoSpaceDN w:val="0"/>
        <w:adjustRightInd w:val="0"/>
        <w:spacing w:after="0"/>
        <w:rPr>
          <w:rFonts w:cstheme="minorHAnsi"/>
          <w:i/>
          <w:iCs/>
          <w:color w:val="000000" w:themeColor="text1"/>
          <w:sz w:val="24"/>
          <w:szCs w:val="24"/>
        </w:rPr>
      </w:pPr>
      <w:r w:rsidRPr="007F7E1B">
        <w:rPr>
          <w:rFonts w:cstheme="minorHAnsi"/>
          <w:i/>
          <w:iCs/>
          <w:color w:val="000000" w:themeColor="text1"/>
          <w:sz w:val="24"/>
          <w:szCs w:val="24"/>
        </w:rPr>
        <w:t>Nebraska Robotics Expo Volunteer</w:t>
      </w:r>
      <w:r w:rsidR="00CE255F">
        <w:rPr>
          <w:rFonts w:cstheme="minorHAnsi"/>
          <w:i/>
          <w:iCs/>
          <w:color w:val="000000" w:themeColor="text1"/>
          <w:sz w:val="24"/>
          <w:szCs w:val="24"/>
        </w:rPr>
        <w:tab/>
      </w:r>
      <w:r w:rsidR="00CE255F">
        <w:rPr>
          <w:rFonts w:cstheme="minorHAnsi"/>
          <w:i/>
          <w:iCs/>
          <w:color w:val="000000" w:themeColor="text1"/>
          <w:sz w:val="24"/>
          <w:szCs w:val="24"/>
        </w:rPr>
        <w:tab/>
      </w:r>
      <w:r w:rsidR="00CE255F">
        <w:rPr>
          <w:rFonts w:cstheme="minorHAnsi"/>
          <w:i/>
          <w:iCs/>
          <w:color w:val="000000" w:themeColor="text1"/>
          <w:sz w:val="24"/>
          <w:szCs w:val="24"/>
        </w:rPr>
        <w:tab/>
      </w:r>
      <w:r w:rsidR="00CE255F">
        <w:rPr>
          <w:rFonts w:cstheme="minorHAnsi"/>
          <w:i/>
          <w:iCs/>
          <w:color w:val="000000" w:themeColor="text1"/>
          <w:sz w:val="24"/>
          <w:szCs w:val="24"/>
        </w:rPr>
        <w:tab/>
      </w:r>
      <w:r w:rsidR="00CE255F">
        <w:rPr>
          <w:rFonts w:cstheme="minorHAnsi"/>
          <w:i/>
          <w:iCs/>
          <w:color w:val="000000" w:themeColor="text1"/>
          <w:sz w:val="24"/>
          <w:szCs w:val="24"/>
        </w:rPr>
        <w:tab/>
      </w:r>
      <w:r w:rsidR="00CE255F">
        <w:rPr>
          <w:rFonts w:cstheme="minorHAnsi"/>
          <w:i/>
          <w:iCs/>
          <w:color w:val="000000" w:themeColor="text1"/>
          <w:sz w:val="24"/>
          <w:szCs w:val="24"/>
        </w:rPr>
        <w:tab/>
      </w:r>
      <w:r w:rsidR="00CE255F">
        <w:rPr>
          <w:rFonts w:cstheme="minorHAnsi"/>
          <w:i/>
          <w:iCs/>
          <w:color w:val="000000" w:themeColor="text1"/>
          <w:sz w:val="24"/>
          <w:szCs w:val="24"/>
        </w:rPr>
        <w:tab/>
      </w:r>
      <w:r w:rsidR="009C73C9">
        <w:rPr>
          <w:rFonts w:cstheme="minorHAnsi"/>
          <w:i/>
          <w:iCs/>
          <w:color w:val="000000" w:themeColor="text1"/>
          <w:sz w:val="24"/>
          <w:szCs w:val="24"/>
        </w:rPr>
        <w:t xml:space="preserve">                      </w:t>
      </w:r>
      <w:r w:rsidR="00415EB1">
        <w:rPr>
          <w:rFonts w:cstheme="minorHAnsi"/>
          <w:i/>
          <w:iCs/>
          <w:color w:val="000000" w:themeColor="text1"/>
          <w:sz w:val="24"/>
          <w:szCs w:val="24"/>
        </w:rPr>
        <w:t>Feb. 2017</w:t>
      </w:r>
    </w:p>
    <w:p w14:paraId="47F19C59" w14:textId="23524A50" w:rsidR="005736C2" w:rsidRPr="00383FF6" w:rsidRDefault="008506FA" w:rsidP="00383F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ind w:left="720"/>
        <w:rPr>
          <w:rFonts w:cstheme="minorHAnsi"/>
          <w:color w:val="000000" w:themeColor="text1"/>
        </w:rPr>
      </w:pPr>
      <w:r w:rsidRPr="00383FF6">
        <w:rPr>
          <w:rFonts w:cstheme="minorHAnsi"/>
          <w:color w:val="000000" w:themeColor="text1"/>
        </w:rPr>
        <w:t>Helped assemble the expo and judge a competition</w:t>
      </w:r>
    </w:p>
    <w:p w14:paraId="364D0591" w14:textId="394D4DB5" w:rsidR="008506FA" w:rsidRPr="007F7E1B" w:rsidRDefault="008506FA" w:rsidP="008506FA">
      <w:pPr>
        <w:autoSpaceDE w:val="0"/>
        <w:autoSpaceDN w:val="0"/>
        <w:adjustRightInd w:val="0"/>
        <w:spacing w:after="0"/>
        <w:rPr>
          <w:rFonts w:cstheme="minorHAnsi"/>
          <w:i/>
          <w:iCs/>
          <w:color w:val="000000" w:themeColor="text1"/>
          <w:sz w:val="24"/>
          <w:szCs w:val="24"/>
        </w:rPr>
      </w:pPr>
      <w:r w:rsidRPr="007F7E1B">
        <w:rPr>
          <w:rFonts w:cstheme="minorHAnsi"/>
          <w:i/>
          <w:iCs/>
          <w:color w:val="000000" w:themeColor="text1"/>
          <w:sz w:val="24"/>
          <w:szCs w:val="24"/>
        </w:rPr>
        <w:t>Eagle Scout in Boy Scouts Troop 14</w:t>
      </w:r>
      <w:r w:rsidR="00415EB1">
        <w:rPr>
          <w:rFonts w:cstheme="minorHAnsi"/>
          <w:i/>
          <w:iCs/>
          <w:color w:val="000000" w:themeColor="text1"/>
          <w:sz w:val="24"/>
          <w:szCs w:val="24"/>
        </w:rPr>
        <w:tab/>
      </w:r>
      <w:r w:rsidR="00415EB1">
        <w:rPr>
          <w:rFonts w:cstheme="minorHAnsi"/>
          <w:i/>
          <w:iCs/>
          <w:color w:val="000000" w:themeColor="text1"/>
          <w:sz w:val="24"/>
          <w:szCs w:val="24"/>
        </w:rPr>
        <w:tab/>
      </w:r>
      <w:r w:rsidR="00415EB1">
        <w:rPr>
          <w:rFonts w:cstheme="minorHAnsi"/>
          <w:i/>
          <w:iCs/>
          <w:color w:val="000000" w:themeColor="text1"/>
          <w:sz w:val="24"/>
          <w:szCs w:val="24"/>
        </w:rPr>
        <w:tab/>
      </w:r>
      <w:r w:rsidR="00415EB1">
        <w:rPr>
          <w:rFonts w:cstheme="minorHAnsi"/>
          <w:i/>
          <w:iCs/>
          <w:color w:val="000000" w:themeColor="text1"/>
          <w:sz w:val="24"/>
          <w:szCs w:val="24"/>
        </w:rPr>
        <w:tab/>
      </w:r>
      <w:r w:rsidR="00415EB1">
        <w:rPr>
          <w:rFonts w:cstheme="minorHAnsi"/>
          <w:i/>
          <w:iCs/>
          <w:color w:val="000000" w:themeColor="text1"/>
          <w:sz w:val="24"/>
          <w:szCs w:val="24"/>
        </w:rPr>
        <w:tab/>
      </w:r>
      <w:r w:rsidR="00415EB1">
        <w:rPr>
          <w:rFonts w:cstheme="minorHAnsi"/>
          <w:i/>
          <w:iCs/>
          <w:color w:val="000000" w:themeColor="text1"/>
          <w:sz w:val="24"/>
          <w:szCs w:val="24"/>
        </w:rPr>
        <w:tab/>
      </w:r>
      <w:r w:rsidR="00415EB1">
        <w:rPr>
          <w:rFonts w:cstheme="minorHAnsi"/>
          <w:i/>
          <w:iCs/>
          <w:color w:val="000000" w:themeColor="text1"/>
          <w:sz w:val="24"/>
          <w:szCs w:val="24"/>
        </w:rPr>
        <w:tab/>
      </w:r>
      <w:r w:rsidR="009C73C9">
        <w:rPr>
          <w:rFonts w:cstheme="minorHAnsi"/>
          <w:i/>
          <w:iCs/>
          <w:color w:val="000000" w:themeColor="text1"/>
          <w:sz w:val="24"/>
          <w:szCs w:val="24"/>
        </w:rPr>
        <w:t xml:space="preserve">                     </w:t>
      </w:r>
      <w:r w:rsidR="008D452C">
        <w:rPr>
          <w:rFonts w:cstheme="minorHAnsi"/>
          <w:i/>
          <w:iCs/>
          <w:color w:val="000000" w:themeColor="text1"/>
          <w:sz w:val="24"/>
          <w:szCs w:val="24"/>
        </w:rPr>
        <w:t>May 2015</w:t>
      </w:r>
    </w:p>
    <w:p w14:paraId="2B27F0C8" w14:textId="26F9A0DA" w:rsidR="008506FA" w:rsidRPr="00383FF6" w:rsidRDefault="008506FA" w:rsidP="00383F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ind w:left="720"/>
        <w:rPr>
          <w:rFonts w:cstheme="minorHAnsi"/>
          <w:color w:val="000000" w:themeColor="text1"/>
        </w:rPr>
      </w:pPr>
      <w:r w:rsidRPr="00383FF6">
        <w:rPr>
          <w:rFonts w:cstheme="minorHAnsi"/>
          <w:color w:val="000000" w:themeColor="text1"/>
        </w:rPr>
        <w:t>Eagle Scout Project: Poor Farm Cemetery Restoration</w:t>
      </w:r>
    </w:p>
    <w:sectPr w:rsidR="008506FA" w:rsidRPr="00383FF6" w:rsidSect="00FA4965">
      <w:footerReference w:type="default" r:id="rId9"/>
      <w:pgSz w:w="12240" w:h="15840" w:code="1"/>
      <w:pgMar w:top="864" w:right="1080" w:bottom="720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380AB" w14:textId="77777777" w:rsidR="007D43B2" w:rsidRDefault="007D43B2" w:rsidP="00725803">
      <w:pPr>
        <w:spacing w:after="0"/>
      </w:pPr>
      <w:r>
        <w:separator/>
      </w:r>
    </w:p>
  </w:endnote>
  <w:endnote w:type="continuationSeparator" w:id="0">
    <w:p w14:paraId="2566B86C" w14:textId="77777777" w:rsidR="007D43B2" w:rsidRDefault="007D43B2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F77330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BD23C" w14:textId="77777777" w:rsidR="007D43B2" w:rsidRDefault="007D43B2" w:rsidP="00725803">
      <w:pPr>
        <w:spacing w:after="0"/>
      </w:pPr>
      <w:r>
        <w:separator/>
      </w:r>
    </w:p>
  </w:footnote>
  <w:footnote w:type="continuationSeparator" w:id="0">
    <w:p w14:paraId="36384E91" w14:textId="77777777" w:rsidR="007D43B2" w:rsidRDefault="007D43B2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581AC2"/>
    <w:multiLevelType w:val="hybridMultilevel"/>
    <w:tmpl w:val="5EDE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F374C"/>
    <w:multiLevelType w:val="hybridMultilevel"/>
    <w:tmpl w:val="4EE03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F02DB"/>
    <w:multiLevelType w:val="hybridMultilevel"/>
    <w:tmpl w:val="7C461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D5EE5"/>
    <w:multiLevelType w:val="hybridMultilevel"/>
    <w:tmpl w:val="71C62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3AAB7874"/>
    <w:multiLevelType w:val="hybridMultilevel"/>
    <w:tmpl w:val="75E44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226F25"/>
    <w:multiLevelType w:val="hybridMultilevel"/>
    <w:tmpl w:val="8878F0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5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0"/>
  </w:num>
  <w:num w:numId="15">
    <w:abstractNumId w:val="12"/>
  </w:num>
  <w:num w:numId="16">
    <w:abstractNumId w:val="9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42"/>
    <w:rsid w:val="00000B4E"/>
    <w:rsid w:val="00013E90"/>
    <w:rsid w:val="00025E77"/>
    <w:rsid w:val="00027312"/>
    <w:rsid w:val="000645F2"/>
    <w:rsid w:val="00080934"/>
    <w:rsid w:val="00082F03"/>
    <w:rsid w:val="000835A0"/>
    <w:rsid w:val="0008542D"/>
    <w:rsid w:val="000934A2"/>
    <w:rsid w:val="000A5DBC"/>
    <w:rsid w:val="000A7258"/>
    <w:rsid w:val="000B142A"/>
    <w:rsid w:val="000B5D4D"/>
    <w:rsid w:val="000C13EB"/>
    <w:rsid w:val="000D11BF"/>
    <w:rsid w:val="000D4393"/>
    <w:rsid w:val="000F53F7"/>
    <w:rsid w:val="0013241A"/>
    <w:rsid w:val="00137746"/>
    <w:rsid w:val="00164DFC"/>
    <w:rsid w:val="0018680E"/>
    <w:rsid w:val="001B0955"/>
    <w:rsid w:val="001B0E47"/>
    <w:rsid w:val="001B7974"/>
    <w:rsid w:val="001C0B10"/>
    <w:rsid w:val="001D5068"/>
    <w:rsid w:val="001E01A2"/>
    <w:rsid w:val="001F00F0"/>
    <w:rsid w:val="001F4460"/>
    <w:rsid w:val="001F50DA"/>
    <w:rsid w:val="00201E78"/>
    <w:rsid w:val="0021166A"/>
    <w:rsid w:val="00227784"/>
    <w:rsid w:val="0023705D"/>
    <w:rsid w:val="00250A31"/>
    <w:rsid w:val="00251C13"/>
    <w:rsid w:val="00261298"/>
    <w:rsid w:val="00261BEC"/>
    <w:rsid w:val="00283746"/>
    <w:rsid w:val="00290C47"/>
    <w:rsid w:val="002922D0"/>
    <w:rsid w:val="00293AC7"/>
    <w:rsid w:val="002A4B06"/>
    <w:rsid w:val="002C1E09"/>
    <w:rsid w:val="002D0B88"/>
    <w:rsid w:val="002D4C12"/>
    <w:rsid w:val="002F6874"/>
    <w:rsid w:val="00326DCA"/>
    <w:rsid w:val="00336170"/>
    <w:rsid w:val="00340B03"/>
    <w:rsid w:val="003473B4"/>
    <w:rsid w:val="0036124F"/>
    <w:rsid w:val="0036413F"/>
    <w:rsid w:val="00370D7F"/>
    <w:rsid w:val="00371289"/>
    <w:rsid w:val="00375C3B"/>
    <w:rsid w:val="00380AE7"/>
    <w:rsid w:val="00383FF6"/>
    <w:rsid w:val="003A410A"/>
    <w:rsid w:val="003A6943"/>
    <w:rsid w:val="003C0D8C"/>
    <w:rsid w:val="003E48A9"/>
    <w:rsid w:val="003E6371"/>
    <w:rsid w:val="003E7CA5"/>
    <w:rsid w:val="003F616B"/>
    <w:rsid w:val="00405ED8"/>
    <w:rsid w:val="00410BA2"/>
    <w:rsid w:val="00415EB1"/>
    <w:rsid w:val="00434074"/>
    <w:rsid w:val="004370DD"/>
    <w:rsid w:val="004427D0"/>
    <w:rsid w:val="004469C9"/>
    <w:rsid w:val="00453619"/>
    <w:rsid w:val="00456BE1"/>
    <w:rsid w:val="00463C3B"/>
    <w:rsid w:val="004838B2"/>
    <w:rsid w:val="00493129"/>
    <w:rsid w:val="004937AE"/>
    <w:rsid w:val="004A2A50"/>
    <w:rsid w:val="004B1B4E"/>
    <w:rsid w:val="004D1E7B"/>
    <w:rsid w:val="004D461B"/>
    <w:rsid w:val="004E2970"/>
    <w:rsid w:val="004E68E2"/>
    <w:rsid w:val="004F0690"/>
    <w:rsid w:val="00500427"/>
    <w:rsid w:val="005026DD"/>
    <w:rsid w:val="00503B02"/>
    <w:rsid w:val="00513EFC"/>
    <w:rsid w:val="0052113B"/>
    <w:rsid w:val="0055759D"/>
    <w:rsid w:val="00564951"/>
    <w:rsid w:val="005736C2"/>
    <w:rsid w:val="00573BF9"/>
    <w:rsid w:val="005A4A49"/>
    <w:rsid w:val="005B1D68"/>
    <w:rsid w:val="005C4022"/>
    <w:rsid w:val="005F630E"/>
    <w:rsid w:val="005F74A0"/>
    <w:rsid w:val="00611B37"/>
    <w:rsid w:val="006252B4"/>
    <w:rsid w:val="00635F83"/>
    <w:rsid w:val="00646BA2"/>
    <w:rsid w:val="00675EA0"/>
    <w:rsid w:val="00691748"/>
    <w:rsid w:val="006B5076"/>
    <w:rsid w:val="006C08A0"/>
    <w:rsid w:val="006C47D8"/>
    <w:rsid w:val="006D2D08"/>
    <w:rsid w:val="006E2DD0"/>
    <w:rsid w:val="006F26A2"/>
    <w:rsid w:val="0070237E"/>
    <w:rsid w:val="00707FAC"/>
    <w:rsid w:val="00722C11"/>
    <w:rsid w:val="00725803"/>
    <w:rsid w:val="00725CB5"/>
    <w:rsid w:val="007307A3"/>
    <w:rsid w:val="007356B0"/>
    <w:rsid w:val="00744352"/>
    <w:rsid w:val="00752315"/>
    <w:rsid w:val="007541C4"/>
    <w:rsid w:val="00754F46"/>
    <w:rsid w:val="0077578F"/>
    <w:rsid w:val="0078483F"/>
    <w:rsid w:val="007910AA"/>
    <w:rsid w:val="00796A9A"/>
    <w:rsid w:val="007B5FCC"/>
    <w:rsid w:val="007D43B2"/>
    <w:rsid w:val="007F12C3"/>
    <w:rsid w:val="007F7E1B"/>
    <w:rsid w:val="008506FA"/>
    <w:rsid w:val="00857E6B"/>
    <w:rsid w:val="00887287"/>
    <w:rsid w:val="008935EB"/>
    <w:rsid w:val="0089677B"/>
    <w:rsid w:val="008968C4"/>
    <w:rsid w:val="008C16B6"/>
    <w:rsid w:val="008C5447"/>
    <w:rsid w:val="008C6A5E"/>
    <w:rsid w:val="008D452C"/>
    <w:rsid w:val="008D59FE"/>
    <w:rsid w:val="008D7C1C"/>
    <w:rsid w:val="008F678A"/>
    <w:rsid w:val="00903623"/>
    <w:rsid w:val="0092291B"/>
    <w:rsid w:val="00932D92"/>
    <w:rsid w:val="0093723C"/>
    <w:rsid w:val="0095272C"/>
    <w:rsid w:val="00972024"/>
    <w:rsid w:val="009A5C42"/>
    <w:rsid w:val="009C30F7"/>
    <w:rsid w:val="009C73C9"/>
    <w:rsid w:val="009E69DE"/>
    <w:rsid w:val="009F0034"/>
    <w:rsid w:val="009F04D2"/>
    <w:rsid w:val="009F2BA7"/>
    <w:rsid w:val="009F6DA0"/>
    <w:rsid w:val="00A01182"/>
    <w:rsid w:val="00A0690D"/>
    <w:rsid w:val="00A33C5B"/>
    <w:rsid w:val="00A349B5"/>
    <w:rsid w:val="00A73627"/>
    <w:rsid w:val="00AB0563"/>
    <w:rsid w:val="00AB2BD0"/>
    <w:rsid w:val="00AB6A38"/>
    <w:rsid w:val="00AC4B82"/>
    <w:rsid w:val="00AD13CB"/>
    <w:rsid w:val="00AD3FD8"/>
    <w:rsid w:val="00AF1FED"/>
    <w:rsid w:val="00B12FC8"/>
    <w:rsid w:val="00B16B30"/>
    <w:rsid w:val="00B16BC8"/>
    <w:rsid w:val="00B370A8"/>
    <w:rsid w:val="00B73C28"/>
    <w:rsid w:val="00B776BE"/>
    <w:rsid w:val="00BC7376"/>
    <w:rsid w:val="00BD669A"/>
    <w:rsid w:val="00C13F2B"/>
    <w:rsid w:val="00C43D65"/>
    <w:rsid w:val="00C46881"/>
    <w:rsid w:val="00C67008"/>
    <w:rsid w:val="00C7009E"/>
    <w:rsid w:val="00C76D93"/>
    <w:rsid w:val="00C84833"/>
    <w:rsid w:val="00C9044F"/>
    <w:rsid w:val="00CA7E5A"/>
    <w:rsid w:val="00CD0342"/>
    <w:rsid w:val="00CD16CF"/>
    <w:rsid w:val="00CD7D46"/>
    <w:rsid w:val="00CE255F"/>
    <w:rsid w:val="00CE5873"/>
    <w:rsid w:val="00CF0B85"/>
    <w:rsid w:val="00CF1BDE"/>
    <w:rsid w:val="00CF6766"/>
    <w:rsid w:val="00CF69F6"/>
    <w:rsid w:val="00D2420D"/>
    <w:rsid w:val="00D242BE"/>
    <w:rsid w:val="00D30382"/>
    <w:rsid w:val="00D35692"/>
    <w:rsid w:val="00D35C3A"/>
    <w:rsid w:val="00D413F9"/>
    <w:rsid w:val="00D44E50"/>
    <w:rsid w:val="00D47564"/>
    <w:rsid w:val="00D51BAB"/>
    <w:rsid w:val="00D65941"/>
    <w:rsid w:val="00D72025"/>
    <w:rsid w:val="00D8731D"/>
    <w:rsid w:val="00D90060"/>
    <w:rsid w:val="00D92B95"/>
    <w:rsid w:val="00D97DD1"/>
    <w:rsid w:val="00DB4ED0"/>
    <w:rsid w:val="00DE0121"/>
    <w:rsid w:val="00E03F71"/>
    <w:rsid w:val="00E07B3E"/>
    <w:rsid w:val="00E154B5"/>
    <w:rsid w:val="00E232F0"/>
    <w:rsid w:val="00E25B48"/>
    <w:rsid w:val="00E27C81"/>
    <w:rsid w:val="00E40253"/>
    <w:rsid w:val="00E41282"/>
    <w:rsid w:val="00E4156E"/>
    <w:rsid w:val="00E42121"/>
    <w:rsid w:val="00E52791"/>
    <w:rsid w:val="00E6531F"/>
    <w:rsid w:val="00E66343"/>
    <w:rsid w:val="00E801AC"/>
    <w:rsid w:val="00E82874"/>
    <w:rsid w:val="00E83195"/>
    <w:rsid w:val="00E97DAB"/>
    <w:rsid w:val="00EC7535"/>
    <w:rsid w:val="00EE0498"/>
    <w:rsid w:val="00EF3CC3"/>
    <w:rsid w:val="00F00A4F"/>
    <w:rsid w:val="00F11ED5"/>
    <w:rsid w:val="00F14BDE"/>
    <w:rsid w:val="00F33CD8"/>
    <w:rsid w:val="00F36A53"/>
    <w:rsid w:val="00F44609"/>
    <w:rsid w:val="00F47305"/>
    <w:rsid w:val="00F55A41"/>
    <w:rsid w:val="00F63ED6"/>
    <w:rsid w:val="00FA4965"/>
    <w:rsid w:val="00FC3F65"/>
    <w:rsid w:val="00FC5649"/>
    <w:rsid w:val="00FC78E8"/>
    <w:rsid w:val="00FD1DE2"/>
    <w:rsid w:val="00FF01C1"/>
    <w:rsid w:val="00FF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4B4F781"/>
  <w15:chartTrackingRefBased/>
  <w15:docId w15:val="{D4A86AA2-9D73-447C-9BC8-2DEF335AE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393"/>
  </w:style>
  <w:style w:type="paragraph" w:styleId="Heading1">
    <w:name w:val="heading 1"/>
    <w:basedOn w:val="Normal"/>
    <w:link w:val="Heading1Char"/>
    <w:uiPriority w:val="9"/>
    <w:qFormat/>
    <w:rsid w:val="001B7974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1B7974"/>
    <w:rPr>
      <w:rFonts w:asciiTheme="majorHAnsi" w:eastAsiaTheme="majorEastAsia" w:hAnsiTheme="majorHAnsi" w:cstheme="majorBidi"/>
      <w:b/>
      <w:color w:val="262626" w:themeColor="text1" w:themeTint="D9"/>
      <w:sz w:val="28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Lehechka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E300BAA3BC453B9B344982414B1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C190D-CDD3-4B05-8B84-600786864D16}"/>
      </w:docPartPr>
      <w:docPartBody>
        <w:p w:rsidR="00037E27" w:rsidRDefault="00D1492A">
          <w:pPr>
            <w:pStyle w:val="3EE300BAA3BC453B9B344982414B1B98"/>
          </w:pPr>
          <w:r>
            <w:t>First Name</w:t>
          </w:r>
        </w:p>
      </w:docPartBody>
    </w:docPart>
    <w:docPart>
      <w:docPartPr>
        <w:name w:val="9A6E661317894B068A03FDA46F476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40070-8A25-4499-BDB3-D5FD00C9CA52}"/>
      </w:docPartPr>
      <w:docPartBody>
        <w:p w:rsidR="00037E27" w:rsidRDefault="00D1492A">
          <w:pPr>
            <w:pStyle w:val="9A6E661317894B068A03FDA46F47687E"/>
          </w:pPr>
          <w:r w:rsidRPr="009D0878">
            <w:t>Address</w:t>
          </w:r>
        </w:p>
      </w:docPartBody>
    </w:docPart>
    <w:docPart>
      <w:docPartPr>
        <w:name w:val="BF88092A944249DB8E5411C9DE7EE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01732-85D1-4646-939B-0D9E83F7B79E}"/>
      </w:docPartPr>
      <w:docPartBody>
        <w:p w:rsidR="00037E27" w:rsidRDefault="00D1492A">
          <w:pPr>
            <w:pStyle w:val="BF88092A944249DB8E5411C9DE7EEEA5"/>
          </w:pPr>
          <w:r w:rsidRPr="009D0878">
            <w:t>Phone</w:t>
          </w:r>
        </w:p>
      </w:docPartBody>
    </w:docPart>
    <w:docPart>
      <w:docPartPr>
        <w:name w:val="1128ED2AB60242E68FA48C9940F2E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3C84C-D6D6-40B4-94FE-CD28A00359F7}"/>
      </w:docPartPr>
      <w:docPartBody>
        <w:p w:rsidR="00037E27" w:rsidRDefault="00D1492A">
          <w:pPr>
            <w:pStyle w:val="1128ED2AB60242E68FA48C9940F2E576"/>
          </w:pPr>
          <w:r w:rsidRPr="009D0878">
            <w:t>Email</w:t>
          </w:r>
        </w:p>
      </w:docPartBody>
    </w:docPart>
    <w:docPart>
      <w:docPartPr>
        <w:name w:val="9532EBB11D33446BACE588701C227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67476-4574-4117-B08C-2253C3B1E80A}"/>
      </w:docPartPr>
      <w:docPartBody>
        <w:p w:rsidR="00037E27" w:rsidRDefault="00D1492A">
          <w:pPr>
            <w:pStyle w:val="9532EBB11D33446BACE588701C2271FA"/>
          </w:pPr>
          <w:r w:rsidRPr="009D0878">
            <w:t>LinkedIn Profile</w:t>
          </w:r>
        </w:p>
      </w:docPartBody>
    </w:docPart>
    <w:docPart>
      <w:docPartPr>
        <w:name w:val="063846DC1B634AC5A728E97773549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5D5B8-811C-4EF1-B38D-BD1D9DCEBA05}"/>
      </w:docPartPr>
      <w:docPartBody>
        <w:p w:rsidR="00037E27" w:rsidRDefault="00D1492A">
          <w:pPr>
            <w:pStyle w:val="063846DC1B634AC5A728E97773549203"/>
          </w:pPr>
          <w:r w:rsidRPr="00AD3FD8">
            <w:t>Experience</w:t>
          </w:r>
        </w:p>
      </w:docPartBody>
    </w:docPart>
    <w:docPart>
      <w:docPartPr>
        <w:name w:val="0FA3B7D789A1468FAEE4F9198AE7D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7DA9E-7956-41F2-B80F-8208579827C3}"/>
      </w:docPartPr>
      <w:docPartBody>
        <w:p w:rsidR="00FD39E6" w:rsidRDefault="00037E27" w:rsidP="00037E27">
          <w:pPr>
            <w:pStyle w:val="0FA3B7D789A1468FAEE4F9198AE7D1D9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27"/>
    <w:rsid w:val="00037E27"/>
    <w:rsid w:val="00BC3D00"/>
    <w:rsid w:val="00D1492A"/>
    <w:rsid w:val="00FD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E300BAA3BC453B9B344982414B1B98">
    <w:name w:val="3EE300BAA3BC453B9B344982414B1B98"/>
  </w:style>
  <w:style w:type="paragraph" w:customStyle="1" w:styleId="70F32CC9AD0D4B24978A1415D8120BBA">
    <w:name w:val="70F32CC9AD0D4B24978A1415D8120BBA"/>
  </w:style>
  <w:style w:type="paragraph" w:customStyle="1" w:styleId="9A6E661317894B068A03FDA46F47687E">
    <w:name w:val="9A6E661317894B068A03FDA46F47687E"/>
  </w:style>
  <w:style w:type="paragraph" w:customStyle="1" w:styleId="BF88092A944249DB8E5411C9DE7EEEA5">
    <w:name w:val="BF88092A944249DB8E5411C9DE7EEEA5"/>
  </w:style>
  <w:style w:type="paragraph" w:customStyle="1" w:styleId="1128ED2AB60242E68FA48C9940F2E576">
    <w:name w:val="1128ED2AB60242E68FA48C9940F2E576"/>
  </w:style>
  <w:style w:type="paragraph" w:customStyle="1" w:styleId="9532EBB11D33446BACE588701C2271FA">
    <w:name w:val="9532EBB11D33446BACE588701C2271FA"/>
  </w:style>
  <w:style w:type="paragraph" w:customStyle="1" w:styleId="8E6B3F7DA54D46F9BE13E9DB541F960D">
    <w:name w:val="8E6B3F7DA54D46F9BE13E9DB541F960D"/>
  </w:style>
  <w:style w:type="paragraph" w:customStyle="1" w:styleId="B170F1CFB9494DEC9C1A60E06D4D2976">
    <w:name w:val="B170F1CFB9494DEC9C1A60E06D4D2976"/>
  </w:style>
  <w:style w:type="paragraph" w:customStyle="1" w:styleId="D6B60881574E48A7BF673C7C0C48D04C">
    <w:name w:val="D6B60881574E48A7BF673C7C0C48D04C"/>
  </w:style>
  <w:style w:type="paragraph" w:customStyle="1" w:styleId="BAFCCC59DDA849E7A26D224321928A1D">
    <w:name w:val="BAFCCC59DDA849E7A26D224321928A1D"/>
  </w:style>
  <w:style w:type="paragraph" w:customStyle="1" w:styleId="0AA91ECCA7FB4ED0A040AA9A39469DBE">
    <w:name w:val="0AA91ECCA7FB4ED0A040AA9A39469DBE"/>
  </w:style>
  <w:style w:type="paragraph" w:customStyle="1" w:styleId="A9AF1CEB5E254E7993A3BA6823E15254">
    <w:name w:val="A9AF1CEB5E254E7993A3BA6823E15254"/>
  </w:style>
  <w:style w:type="paragraph" w:customStyle="1" w:styleId="BF7BC4E423B740DEA77929628EDEB555">
    <w:name w:val="BF7BC4E423B740DEA77929628EDEB555"/>
  </w:style>
  <w:style w:type="paragraph" w:customStyle="1" w:styleId="8AB9A44E946845768A57E42A85531646">
    <w:name w:val="8AB9A44E946845768A57E42A85531646"/>
  </w:style>
  <w:style w:type="paragraph" w:customStyle="1" w:styleId="063846DC1B634AC5A728E97773549203">
    <w:name w:val="063846DC1B634AC5A728E97773549203"/>
  </w:style>
  <w:style w:type="paragraph" w:customStyle="1" w:styleId="C6DE6C7B09B346AA9A96E228ECFA1172">
    <w:name w:val="C6DE6C7B09B346AA9A96E228ECFA1172"/>
  </w:style>
  <w:style w:type="paragraph" w:customStyle="1" w:styleId="BD077BD0DAB349E195E78BBEEE9724FD">
    <w:name w:val="BD077BD0DAB349E195E78BBEEE9724FD"/>
  </w:style>
  <w:style w:type="paragraph" w:customStyle="1" w:styleId="90A6339C5BE1458382660057CA05DD61">
    <w:name w:val="90A6339C5BE1458382660057CA05DD61"/>
  </w:style>
  <w:style w:type="character" w:styleId="Emphasis">
    <w:name w:val="Emphasis"/>
    <w:basedOn w:val="DefaultParagraphFont"/>
    <w:uiPriority w:val="20"/>
    <w:qFormat/>
    <w:rsid w:val="00037E27"/>
    <w:rPr>
      <w:b w:val="0"/>
      <w:i w:val="0"/>
      <w:iCs/>
      <w:color w:val="595959" w:themeColor="text1" w:themeTint="A6"/>
    </w:rPr>
  </w:style>
  <w:style w:type="paragraph" w:customStyle="1" w:styleId="046E1562109346FDBB95FE684F71DD74">
    <w:name w:val="046E1562109346FDBB95FE684F71DD74"/>
  </w:style>
  <w:style w:type="paragraph" w:customStyle="1" w:styleId="7F6E572B371C451ABAA994817B492506">
    <w:name w:val="7F6E572B371C451ABAA994817B492506"/>
  </w:style>
  <w:style w:type="paragraph" w:customStyle="1" w:styleId="EFE2BEA8BA554BEAA98DD3DA46E189E2">
    <w:name w:val="EFE2BEA8BA554BEAA98DD3DA46E189E2"/>
  </w:style>
  <w:style w:type="paragraph" w:customStyle="1" w:styleId="72E85627047D4C178A899CBFB4A8C8F8">
    <w:name w:val="72E85627047D4C178A899CBFB4A8C8F8"/>
  </w:style>
  <w:style w:type="paragraph" w:customStyle="1" w:styleId="06A45180C578448BBA2E8201BD593385">
    <w:name w:val="06A45180C578448BBA2E8201BD593385"/>
  </w:style>
  <w:style w:type="paragraph" w:customStyle="1" w:styleId="8D6FB30A90DC42478854D06357EA29D7">
    <w:name w:val="8D6FB30A90DC42478854D06357EA29D7"/>
  </w:style>
  <w:style w:type="paragraph" w:customStyle="1" w:styleId="781C1B27D21341C9AE12816E3C31569A">
    <w:name w:val="781C1B27D21341C9AE12816E3C31569A"/>
  </w:style>
  <w:style w:type="paragraph" w:customStyle="1" w:styleId="FC048110312248D595F303C044FBE899">
    <w:name w:val="FC048110312248D595F303C044FBE899"/>
  </w:style>
  <w:style w:type="paragraph" w:customStyle="1" w:styleId="A729E0922105404F8ADFD2770B0EFB89">
    <w:name w:val="A729E0922105404F8ADFD2770B0EFB89"/>
  </w:style>
  <w:style w:type="paragraph" w:customStyle="1" w:styleId="60A0F4BCDD1B4B2EA504A87D074B8BB3">
    <w:name w:val="60A0F4BCDD1B4B2EA504A87D074B8BB3"/>
  </w:style>
  <w:style w:type="paragraph" w:customStyle="1" w:styleId="17DBF14E51294B4B95FA96B4425B8641">
    <w:name w:val="17DBF14E51294B4B95FA96B4425B8641"/>
  </w:style>
  <w:style w:type="paragraph" w:customStyle="1" w:styleId="973B6BD815694CF090D1D51A76D5869C">
    <w:name w:val="973B6BD815694CF090D1D51A76D5869C"/>
  </w:style>
  <w:style w:type="paragraph" w:customStyle="1" w:styleId="1C8D39A548B746E4B7DE58665BDE33F7">
    <w:name w:val="1C8D39A548B746E4B7DE58665BDE33F7"/>
  </w:style>
  <w:style w:type="paragraph" w:customStyle="1" w:styleId="5477B56E1F5F408AA9A943766E31F6A4">
    <w:name w:val="5477B56E1F5F408AA9A943766E31F6A4"/>
  </w:style>
  <w:style w:type="paragraph" w:customStyle="1" w:styleId="DA7DEC819F3D4BD0A5C7D7F7D1A173D4">
    <w:name w:val="DA7DEC819F3D4BD0A5C7D7F7D1A173D4"/>
  </w:style>
  <w:style w:type="paragraph" w:customStyle="1" w:styleId="30DCBE28CCDA4B808D1BAEC8282FF586">
    <w:name w:val="30DCBE28CCDA4B808D1BAEC8282FF586"/>
  </w:style>
  <w:style w:type="paragraph" w:customStyle="1" w:styleId="EDF699D18C5E4766B765501B379621E9">
    <w:name w:val="EDF699D18C5E4766B765501B379621E9"/>
  </w:style>
  <w:style w:type="paragraph" w:customStyle="1" w:styleId="8D0304A71D8841E3946D3E146F7ECD4C">
    <w:name w:val="8D0304A71D8841E3946D3E146F7ECD4C"/>
  </w:style>
  <w:style w:type="paragraph" w:customStyle="1" w:styleId="3AAE29C5243949E2BE44B026FE8DBAA3">
    <w:name w:val="3AAE29C5243949E2BE44B026FE8DBAA3"/>
  </w:style>
  <w:style w:type="paragraph" w:customStyle="1" w:styleId="D4BDA00AB5C142CC81A3CE3D02A603A9">
    <w:name w:val="D4BDA00AB5C142CC81A3CE3D02A603A9"/>
  </w:style>
  <w:style w:type="paragraph" w:customStyle="1" w:styleId="0C3C1F59D7434860BC00C8B1A2AA039C">
    <w:name w:val="0C3C1F59D7434860BC00C8B1A2AA039C"/>
    <w:rsid w:val="00037E27"/>
  </w:style>
  <w:style w:type="paragraph" w:customStyle="1" w:styleId="0AD90DDFA47A43F19DA5578C82F89650">
    <w:name w:val="0AD90DDFA47A43F19DA5578C82F89650"/>
    <w:rsid w:val="00037E27"/>
  </w:style>
  <w:style w:type="paragraph" w:customStyle="1" w:styleId="C1F92DE4645440289EA317280CC4832D">
    <w:name w:val="C1F92DE4645440289EA317280CC4832D"/>
    <w:rsid w:val="00037E27"/>
  </w:style>
  <w:style w:type="paragraph" w:customStyle="1" w:styleId="D5012F7D61BB4583AEF699EB512EB196">
    <w:name w:val="D5012F7D61BB4583AEF699EB512EB196"/>
    <w:rsid w:val="00037E27"/>
  </w:style>
  <w:style w:type="paragraph" w:customStyle="1" w:styleId="3EAD9AC87C344643971013824A96ECA6">
    <w:name w:val="3EAD9AC87C344643971013824A96ECA6"/>
    <w:rsid w:val="00037E27"/>
  </w:style>
  <w:style w:type="paragraph" w:customStyle="1" w:styleId="336C3EA4DB36407DB1C5C2FAC046D815">
    <w:name w:val="336C3EA4DB36407DB1C5C2FAC046D815"/>
    <w:rsid w:val="00037E27"/>
  </w:style>
  <w:style w:type="paragraph" w:customStyle="1" w:styleId="0FA3B7D789A1468FAEE4F9198AE7D1D9">
    <w:name w:val="0FA3B7D789A1468FAEE4F9198AE7D1D9"/>
    <w:rsid w:val="00037E27"/>
  </w:style>
  <w:style w:type="paragraph" w:customStyle="1" w:styleId="0E6C9792E0FB4570A405511BE7EAFA63">
    <w:name w:val="0E6C9792E0FB4570A405511BE7EAFA63"/>
    <w:rsid w:val="00037E27"/>
  </w:style>
  <w:style w:type="paragraph" w:customStyle="1" w:styleId="6983C2385E9449779924E9BA2CEB71A6">
    <w:name w:val="6983C2385E9449779924E9BA2CEB71A6"/>
    <w:rsid w:val="00037E27"/>
  </w:style>
  <w:style w:type="paragraph" w:customStyle="1" w:styleId="C3303280CD524186A58E6F8FEEEB8250">
    <w:name w:val="C3303280CD524186A58E6F8FEEEB8250"/>
    <w:rsid w:val="00037E27"/>
  </w:style>
  <w:style w:type="paragraph" w:customStyle="1" w:styleId="A3EEC22991724C8285435294D5A4975E">
    <w:name w:val="A3EEC22991724C8285435294D5A4975E"/>
    <w:rsid w:val="00037E27"/>
  </w:style>
  <w:style w:type="paragraph" w:customStyle="1" w:styleId="9A508681F2204C3B998AD7E0820AE9C5">
    <w:name w:val="9A508681F2204C3B998AD7E0820AE9C5"/>
    <w:rsid w:val="00037E27"/>
  </w:style>
  <w:style w:type="paragraph" w:customStyle="1" w:styleId="9F85EBE24C1D43B594BCE03BAA088326">
    <w:name w:val="9F85EBE24C1D43B594BCE03BAA088326"/>
    <w:rsid w:val="00037E27"/>
  </w:style>
  <w:style w:type="paragraph" w:customStyle="1" w:styleId="E76DE8755EFA4235A91AC36139F02CBC">
    <w:name w:val="E76DE8755EFA4235A91AC36139F02CBC"/>
    <w:rsid w:val="00037E27"/>
  </w:style>
  <w:style w:type="paragraph" w:customStyle="1" w:styleId="8812FC69D87D4027B0DAD488D0AD110C">
    <w:name w:val="8812FC69D87D4027B0DAD488D0AD110C"/>
    <w:rsid w:val="00037E27"/>
  </w:style>
  <w:style w:type="paragraph" w:customStyle="1" w:styleId="6E709D0EA2714EA3945A00126EAC33F2">
    <w:name w:val="6E709D0EA2714EA3945A00126EAC33F2"/>
    <w:rsid w:val="00037E27"/>
  </w:style>
  <w:style w:type="paragraph" w:customStyle="1" w:styleId="0DEDB097157C4D6699BA8A867CC19909">
    <w:name w:val="0DEDB097157C4D6699BA8A867CC19909"/>
    <w:rsid w:val="00037E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Adam Lehechka</Abstract>
  <CompanyAddress>Omaha, NE</CompanyAddress>
  <CompanyPhone>(308) 850-2825</CompanyPhone>
  <CompanyFax/>
  <CompanyEmail>ajlehechka@gmail.com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11476E-4E0A-4396-8C01-AC425B027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0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Lehechka</dc:creator>
  <cp:keywords>linkedin.com/in/adam-lehechka-b42b03161</cp:keywords>
  <dc:description/>
  <cp:lastModifiedBy>Adam Lehechka</cp:lastModifiedBy>
  <cp:revision>2</cp:revision>
  <cp:lastPrinted>2019-11-08T17:49:00Z</cp:lastPrinted>
  <dcterms:created xsi:type="dcterms:W3CDTF">2020-01-12T03:36:00Z</dcterms:created>
  <dcterms:modified xsi:type="dcterms:W3CDTF">2020-01-12T03:36:00Z</dcterms:modified>
  <cp:category/>
</cp:coreProperties>
</file>