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0E4200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0B0839C0" w:rsidR="004E2970" w:rsidRPr="00E40253" w:rsidRDefault="000E4200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0B142A">
                        <w:rPr>
                          <w:sz w:val="16"/>
                          <w:szCs w:val="16"/>
                        </w:rPr>
                        <w:t>Omaha,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3C1588A6" w:rsidR="00932D92" w:rsidRPr="00E40253" w:rsidRDefault="000E30A8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linkedin.com/in/adam-lehechka-b42b03161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E68142D" wp14:editId="5062E10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C0B07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063E58BA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and mobile applications. Bringing an excellent foundation of academic success and </w:t>
      </w:r>
      <w:r w:rsidR="008E18FD">
        <w:rPr>
          <w:color w:val="000000" w:themeColor="text1"/>
        </w:rPr>
        <w:t>3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 and DevOps roles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0E4200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EndPr/>
        <w:sdtContent>
          <w:r w:rsidR="004937AE" w:rsidRPr="0089677B">
            <w:t>Experience</w:t>
          </w:r>
        </w:sdtContent>
      </w:sdt>
    </w:p>
    <w:p w14:paraId="44A77FE5" w14:textId="11EFB7D1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R&amp;D Software Engineer</w:t>
      </w:r>
      <w:r w:rsidRPr="004370DD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DMSi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Current</w:t>
      </w:r>
    </w:p>
    <w:p w14:paraId="78FDC278" w14:textId="301A6C65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     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, CircleCI,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Workpoint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7777777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Researched the codebase and infrastructure of Workpoint's workflow software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iscover integration points in plans to integrate the software into DMSi's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47ED01F1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Cu</w:t>
      </w:r>
      <w:r w:rsidR="00B16BC8" w:rsidRPr="00261BEC">
        <w:rPr>
          <w:i/>
          <w:iCs/>
          <w:color w:val="000000" w:themeColor="text1"/>
          <w:sz w:val="24"/>
          <w:szCs w:val="24"/>
        </w:rPr>
        <w:t>r</w:t>
      </w:r>
      <w:r w:rsidR="003473B4" w:rsidRPr="00261BEC">
        <w:rPr>
          <w:i/>
          <w:iCs/>
          <w:color w:val="000000" w:themeColor="text1"/>
          <w:sz w:val="24"/>
          <w:szCs w:val="24"/>
        </w:rPr>
        <w:t>rent</w:t>
      </w:r>
    </w:p>
    <w:bookmarkEnd w:id="0"/>
    <w:p w14:paraId="0609B3D1" w14:textId="7855F21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</w:p>
    <w:p w14:paraId="0E7F8520" w14:textId="00655401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</w:p>
    <w:p w14:paraId="5EF98597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Responsible for deployment of services to Integrated Cloud Environment </w:t>
      </w:r>
    </w:p>
    <w:p w14:paraId="685DB5EF" w14:textId="1A90520F" w:rsidR="00EC7535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Designed and developed a highly interactive frontend screen</w:t>
      </w:r>
    </w:p>
    <w:p w14:paraId="3DE31C14" w14:textId="77777777" w:rsidR="000E30A8" w:rsidRPr="004370DD" w:rsidRDefault="000E30A8" w:rsidP="000E30A8">
      <w:pPr>
        <w:pStyle w:val="Heading2"/>
        <w:tabs>
          <w:tab w:val="left" w:pos="738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t>Software Development</w:t>
      </w:r>
      <w:r w:rsidRPr="004370DD">
        <w:rPr>
          <w:sz w:val="24"/>
          <w:szCs w:val="24"/>
        </w:rPr>
        <w:t xml:space="preserve"> Intern / </w:t>
      </w:r>
      <w:r w:rsidRPr="004370DD">
        <w:rPr>
          <w:rStyle w:val="Emphasis"/>
          <w:sz w:val="24"/>
          <w:szCs w:val="24"/>
        </w:rPr>
        <w:t>Northrop Grumman</w:t>
      </w:r>
      <w:r>
        <w:rPr>
          <w:rStyle w:val="Emphasis"/>
          <w:sz w:val="24"/>
          <w:szCs w:val="24"/>
        </w:rPr>
        <w:t xml:space="preserve">                          </w:t>
      </w:r>
      <w:r w:rsidRPr="00FC5649">
        <w:rPr>
          <w:rStyle w:val="Emphasis"/>
          <w:sz w:val="24"/>
          <w:szCs w:val="24"/>
        </w:rPr>
        <w:t>Nov. 2017 – Oct. 2018</w:t>
      </w:r>
    </w:p>
    <w:p w14:paraId="4CB90F25" w14:textId="77777777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Developed code in sustainment style tasks</w:t>
      </w:r>
    </w:p>
    <w:p w14:paraId="7286DD26" w14:textId="77777777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Utilized the Fortify tool to scan for and resolve findings</w:t>
      </w:r>
    </w:p>
    <w:p w14:paraId="3ADEEB6C" w14:textId="0F65FD1A" w:rsid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Performed revisions of STIG documentation</w:t>
      </w:r>
    </w:p>
    <w:p w14:paraId="2DA8C039" w14:textId="1E9B00DB" w:rsidR="000E30A8" w:rsidRP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Practiced security clearance requirement at Offutt AFB</w:t>
      </w:r>
    </w:p>
    <w:p w14:paraId="1CC776D1" w14:textId="77777777" w:rsidR="008E18FD" w:rsidRDefault="000E4200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EndPr/>
        <w:sdtContent>
          <w:r w:rsidR="008E18FD" w:rsidRPr="0089677B">
            <w:t>Education</w:t>
          </w:r>
        </w:sdtContent>
      </w:sdt>
    </w:p>
    <w:p w14:paraId="2B25E174" w14:textId="77777777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Pr="00FC5649">
        <w:rPr>
          <w:rStyle w:val="Emphasis"/>
          <w:sz w:val="24"/>
          <w:szCs w:val="24"/>
        </w:rPr>
        <w:t>Anticipated: Dec. 2020</w:t>
      </w:r>
    </w:p>
    <w:p w14:paraId="1162543A" w14:textId="1F68F284" w:rsidR="008E18FD" w:rsidRPr="008E18FD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GPA:</w:t>
      </w:r>
      <w:r w:rsidRPr="007B5FCC">
        <w:rPr>
          <w:color w:val="000000" w:themeColor="text1"/>
        </w:rPr>
        <w:t xml:space="preserve"> 3.5 / 4.0</w:t>
      </w:r>
      <w:r>
        <w:rPr>
          <w:color w:val="000000" w:themeColor="text1"/>
        </w:rPr>
        <w:br/>
      </w: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5220"/>
        <w:gridCol w:w="4598"/>
      </w:tblGrid>
      <w:tr w:rsidR="00261BEC" w:rsidRPr="00261BEC" w14:paraId="3F70F410" w14:textId="77777777" w:rsidTr="004A2A50">
        <w:trPr>
          <w:trHeight w:val="2504"/>
        </w:trPr>
        <w:tc>
          <w:tcPr>
            <w:tcW w:w="522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lastRenderedPageBreak/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LockerStock</w:t>
            </w:r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1F6385DB" w14:textId="573FC260" w:rsidR="001C0B10" w:rsidRPr="00261BEC" w:rsidRDefault="001C0B10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 xml:space="preserve">Utilizing </w:t>
            </w:r>
            <w:r w:rsidR="008E18FD">
              <w:rPr>
                <w:color w:val="000000" w:themeColor="text1"/>
              </w:rPr>
              <w:t>Firebase (BaaS) for authentication, hosting, and NoSQL datastore</w:t>
            </w:r>
          </w:p>
          <w:p w14:paraId="532A92E5" w14:textId="6C45E70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>, Material-UI, and redux</w:t>
            </w:r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59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outlineLvl w:val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614"/>
              <w:gridCol w:w="2887"/>
            </w:tblGrid>
            <w:tr w:rsidR="00261BEC" w:rsidRPr="00261BEC" w14:paraId="2423C8EF" w14:textId="77777777" w:rsidTr="008E18FD">
              <w:trPr>
                <w:trHeight w:val="568"/>
              </w:trPr>
              <w:tc>
                <w:tcPr>
                  <w:tcW w:w="1614" w:type="dxa"/>
                </w:tcPr>
                <w:p w14:paraId="0BE03B70" w14:textId="2070CFEC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Java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3B8EBC3F" w14:textId="2FCD9292" w:rsidR="001C0B10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Node.js</w:t>
                  </w:r>
                </w:p>
                <w:p w14:paraId="6DD88A0F" w14:textId="4A06E64F" w:rsidR="001C0B10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PostgreSQL</w:t>
                  </w:r>
                </w:p>
                <w:p w14:paraId="2735651A" w14:textId="7D89B289" w:rsidR="001C0B10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HTML/CSS</w:t>
                  </w:r>
                </w:p>
                <w:p w14:paraId="2693332C" w14:textId="72BD45BC" w:rsidR="008E18FD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8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6E01D9E1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t>Involvement</w:t>
      </w:r>
    </w:p>
    <w:p w14:paraId="67E44740" w14:textId="78D2FBA0" w:rsidR="0018680E" w:rsidRPr="00310291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SkillsUSA Volunteer</w:t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F630E" w:rsidRPr="00310291">
        <w:rPr>
          <w:rFonts w:cstheme="minorHAnsi"/>
          <w:i/>
          <w:iCs/>
          <w:color w:val="000000" w:themeColor="text1"/>
        </w:rPr>
        <w:t xml:space="preserve">    </w:t>
      </w:r>
      <w:r w:rsidR="00503B02" w:rsidRPr="00310291">
        <w:rPr>
          <w:rFonts w:cstheme="minorHAnsi"/>
          <w:i/>
          <w:iCs/>
          <w:color w:val="000000" w:themeColor="text1"/>
        </w:rPr>
        <w:t>April 2018 - Current</w:t>
      </w:r>
    </w:p>
    <w:p w14:paraId="75ED8176" w14:textId="511B0158" w:rsidR="0018680E" w:rsidRPr="00310291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Judged the </w:t>
      </w:r>
      <w:r w:rsidR="0036413F" w:rsidRPr="00310291">
        <w:rPr>
          <w:rFonts w:cstheme="minorHAnsi"/>
          <w:color w:val="000000" w:themeColor="text1"/>
        </w:rPr>
        <w:t>Computer</w:t>
      </w:r>
      <w:r w:rsidRPr="00310291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310291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DoSpace Volunteer</w:t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  <w:t>Oct</w:t>
      </w:r>
      <w:r w:rsidR="00CE255F" w:rsidRPr="00310291">
        <w:rPr>
          <w:rFonts w:cstheme="minorHAnsi"/>
          <w:i/>
          <w:iCs/>
          <w:color w:val="000000" w:themeColor="text1"/>
        </w:rPr>
        <w:t>.</w:t>
      </w:r>
      <w:r w:rsidR="00EF3CC3" w:rsidRPr="00310291">
        <w:rPr>
          <w:rFonts w:cstheme="minorHAnsi"/>
          <w:i/>
          <w:iCs/>
          <w:color w:val="000000" w:themeColor="text1"/>
        </w:rPr>
        <w:t xml:space="preserve"> 2017 – Nov. 2017</w:t>
      </w:r>
    </w:p>
    <w:p w14:paraId="25A613EF" w14:textId="140F5AD2" w:rsidR="00293AC7" w:rsidRPr="00310291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organize and teach a Robotics Engineering &amp; Coding Class for middle school students</w:t>
      </w:r>
    </w:p>
    <w:p w14:paraId="5EE4E384" w14:textId="164990CD" w:rsidR="005736C2" w:rsidRPr="00310291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Nebraska Robotics Expo Volunteer</w:t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 </w:t>
      </w:r>
      <w:r w:rsidR="00415EB1" w:rsidRPr="00310291">
        <w:rPr>
          <w:rFonts w:cstheme="minorHAnsi"/>
          <w:i/>
          <w:iCs/>
          <w:color w:val="000000" w:themeColor="text1"/>
        </w:rPr>
        <w:t>Feb. 2017</w:t>
      </w:r>
    </w:p>
    <w:p w14:paraId="47F19C59" w14:textId="23524A50" w:rsidR="005736C2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assemble the expo and judge a competition</w:t>
      </w:r>
    </w:p>
    <w:p w14:paraId="364D0591" w14:textId="394D4DB5" w:rsidR="008506FA" w:rsidRPr="00310291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Eagle Scout in Boy Scouts Troop 14</w:t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</w:t>
      </w:r>
      <w:r w:rsidR="008D452C" w:rsidRPr="00310291">
        <w:rPr>
          <w:rFonts w:cstheme="minorHAnsi"/>
          <w:i/>
          <w:iCs/>
          <w:color w:val="000000" w:themeColor="text1"/>
        </w:rPr>
        <w:t>May 2015</w:t>
      </w:r>
    </w:p>
    <w:p w14:paraId="2B27F0C8" w14:textId="26F9A0DA" w:rsidR="008506FA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10291" w:rsidSect="00FA4965">
      <w:footerReference w:type="default" r:id="rId9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F5814" w14:textId="77777777" w:rsidR="000E4200" w:rsidRDefault="000E4200" w:rsidP="00725803">
      <w:pPr>
        <w:spacing w:after="0"/>
      </w:pPr>
      <w:r>
        <w:separator/>
      </w:r>
    </w:p>
  </w:endnote>
  <w:endnote w:type="continuationSeparator" w:id="0">
    <w:p w14:paraId="17E5C745" w14:textId="77777777" w:rsidR="000E4200" w:rsidRDefault="000E420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723DF" w14:textId="77777777" w:rsidR="000E4200" w:rsidRDefault="000E4200" w:rsidP="00725803">
      <w:pPr>
        <w:spacing w:after="0"/>
      </w:pPr>
      <w:r>
        <w:separator/>
      </w:r>
    </w:p>
  </w:footnote>
  <w:footnote w:type="continuationSeparator" w:id="0">
    <w:p w14:paraId="3706EB18" w14:textId="77777777" w:rsidR="000E4200" w:rsidRDefault="000E420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645F2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E30A8"/>
    <w:rsid w:val="000E4200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91748"/>
    <w:rsid w:val="006B5076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2291B"/>
    <w:rsid w:val="00932D92"/>
    <w:rsid w:val="0093723C"/>
    <w:rsid w:val="0095272C"/>
    <w:rsid w:val="00972024"/>
    <w:rsid w:val="009A5C42"/>
    <w:rsid w:val="009C30F7"/>
    <w:rsid w:val="009C73C9"/>
    <w:rsid w:val="009C742D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84833"/>
    <w:rsid w:val="00C9044F"/>
    <w:rsid w:val="00CA7E5A"/>
    <w:rsid w:val="00CD0342"/>
    <w:rsid w:val="00CD16CF"/>
    <w:rsid w:val="00CD7D46"/>
    <w:rsid w:val="00CE255F"/>
    <w:rsid w:val="00CE5873"/>
    <w:rsid w:val="00CF0B85"/>
    <w:rsid w:val="00CF1BDE"/>
    <w:rsid w:val="00CF6766"/>
    <w:rsid w:val="00CF69F6"/>
    <w:rsid w:val="00D2420D"/>
    <w:rsid w:val="00D242BE"/>
    <w:rsid w:val="00D30382"/>
    <w:rsid w:val="00D35692"/>
    <w:rsid w:val="00D35C3A"/>
    <w:rsid w:val="00D413F9"/>
    <w:rsid w:val="00D44E50"/>
    <w:rsid w:val="00D47564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40253"/>
    <w:rsid w:val="00E41282"/>
    <w:rsid w:val="00E4156E"/>
    <w:rsid w:val="00E42121"/>
    <w:rsid w:val="00E52791"/>
    <w:rsid w:val="00E6531F"/>
    <w:rsid w:val="00E66343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33CD8"/>
    <w:rsid w:val="00F36A53"/>
    <w:rsid w:val="00F44609"/>
    <w:rsid w:val="00F47305"/>
    <w:rsid w:val="00F55A41"/>
    <w:rsid w:val="00F63ED6"/>
    <w:rsid w:val="00FA4965"/>
    <w:rsid w:val="00FC3F65"/>
    <w:rsid w:val="00FC5649"/>
    <w:rsid w:val="00FC78E8"/>
    <w:rsid w:val="00FD1DE2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553D91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193EC3"/>
    <w:rsid w:val="00201720"/>
    <w:rsid w:val="00553D91"/>
    <w:rsid w:val="00570F7E"/>
    <w:rsid w:val="00BC3D00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Omaha,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linkedin.com/in/adam-lehechka-b42b03161</cp:keywords>
  <dc:description/>
  <cp:lastModifiedBy>Adam Lehechka</cp:lastModifiedBy>
  <cp:revision>2</cp:revision>
  <cp:lastPrinted>2019-11-08T17:49:00Z</cp:lastPrinted>
  <dcterms:created xsi:type="dcterms:W3CDTF">2020-11-20T23:15:00Z</dcterms:created>
  <dcterms:modified xsi:type="dcterms:W3CDTF">2020-11-20T23:15:00Z</dcterms:modified>
  <cp:category/>
</cp:coreProperties>
</file>