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393"/>
        <w:gridCol w:w="4687"/>
      </w:tblGrid>
      <w:tr w:rsidR="00D92B95" w14:paraId="4FC1AD8F" w14:textId="77777777" w:rsidTr="008E18FD">
        <w:trPr>
          <w:trHeight w:val="981"/>
        </w:trPr>
        <w:tc>
          <w:tcPr>
            <w:tcW w:w="5013" w:type="dxa"/>
            <w:vAlign w:val="bottom"/>
          </w:tcPr>
          <w:p w14:paraId="760231B5" w14:textId="7FBA1609" w:rsidR="00C84833" w:rsidRDefault="00AB70C2" w:rsidP="00C84833">
            <w:pPr>
              <w:pStyle w:val="Title"/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3EE300BAA3BC453B9B344982414B1B9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97DD1" w:rsidRPr="00DE0121">
                  <w:rPr>
                    <w:sz w:val="56"/>
                  </w:rPr>
                  <w:t>Adam</w:t>
                </w:r>
                <w:r w:rsidR="00DE0121" w:rsidRPr="00DE0121">
                  <w:rPr>
                    <w:sz w:val="56"/>
                  </w:rPr>
                  <w:t xml:space="preserve"> Lehechka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pPr w:leftFromText="180" w:rightFromText="180" w:horzAnchor="margin" w:tblpY="-870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1"/>
              <w:gridCol w:w="456"/>
            </w:tblGrid>
            <w:tr w:rsidR="00932D92" w:rsidRPr="009D0878" w14:paraId="67D9F3BA" w14:textId="77777777" w:rsidTr="00E40253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D39E65D" w14:textId="0B0839C0" w:rsidR="004E2970" w:rsidRPr="00E40253" w:rsidRDefault="00AB70C2" w:rsidP="004E2970">
                  <w:pPr>
                    <w:pStyle w:val="ContactInf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alias w:val="Enter address:"/>
                      <w:tag w:val="Enter address:"/>
                      <w:id w:val="966779368"/>
                      <w:placeholder>
                        <w:docPart w:val="9A6E661317894B068A03FDA46F47687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0B142A">
                        <w:rPr>
                          <w:sz w:val="16"/>
                          <w:szCs w:val="16"/>
                        </w:rPr>
                        <w:t>Omaha, NE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1475022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7A68F1C2" wp14:editId="270FA03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B8F88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D00176C" w14:textId="77777777" w:rsidTr="00E40253">
              <w:sdt>
                <w:sdtPr>
                  <w:rPr>
                    <w:sz w:val="16"/>
                    <w:szCs w:val="16"/>
                  </w:rPr>
                  <w:alias w:val="Enter phone:"/>
                  <w:tag w:val="Enter phone:"/>
                  <w:id w:val="-1849400302"/>
                  <w:placeholder>
                    <w:docPart w:val="BF88092A944249DB8E5411C9DE7EEEA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F681C6F" w14:textId="3B2B21B8" w:rsidR="00932D92" w:rsidRPr="00E40253" w:rsidRDefault="00D97DD1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(308</w:t>
                      </w:r>
                      <w:r w:rsidR="00A33C5B" w:rsidRPr="00E40253">
                        <w:rPr>
                          <w:sz w:val="16"/>
                          <w:szCs w:val="16"/>
                        </w:rPr>
                        <w:t>) 850-2825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8179D73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D81C721" wp14:editId="16C1077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FC6C1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B53138" w14:textId="77777777" w:rsidTr="00E40253">
              <w:sdt>
                <w:sdtPr>
                  <w:rPr>
                    <w:sz w:val="16"/>
                    <w:szCs w:val="16"/>
                  </w:rPr>
                  <w:alias w:val="Enter email:"/>
                  <w:tag w:val="Enter email:"/>
                  <w:id w:val="-675184368"/>
                  <w:placeholder>
                    <w:docPart w:val="1128ED2AB60242E68FA48C9940F2E57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78F717D" w14:textId="1D2DD772" w:rsidR="00932D92" w:rsidRPr="00E40253" w:rsidRDefault="008E18FD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ajlehechka@gmail.com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501876C" w14:textId="77777777" w:rsidR="00932D92" w:rsidRPr="00E40253" w:rsidRDefault="007307A3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06484F34" wp14:editId="1F1331B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1C85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20456D9" w14:textId="77777777" w:rsidTr="00E40253">
              <w:sdt>
                <w:sdtPr>
                  <w:rPr>
                    <w:rFonts w:ascii="Ubuntu-Regular" w:hAnsi="Ubuntu-Regular" w:cs="Ubuntu-Regular"/>
                    <w:sz w:val="16"/>
                    <w:szCs w:val="16"/>
                  </w:rPr>
                  <w:alias w:val="Enter LinkedIn profile:"/>
                  <w:tag w:val="Enter LinkedIn profile:"/>
                  <w:id w:val="1102843699"/>
                  <w:placeholder>
                    <w:docPart w:val="9532EBB11D33446BACE588701C2271F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02E1C45" w14:textId="34A78ED8" w:rsidR="00932D92" w:rsidRPr="00E40253" w:rsidRDefault="008E18FD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8E18FD">
                        <w:rPr>
                          <w:rFonts w:ascii="Ubuntu-Regular" w:hAnsi="Ubuntu-Regular" w:cs="Ubuntu-Regular"/>
                          <w:sz w:val="16"/>
                          <w:szCs w:val="16"/>
                        </w:rPr>
                        <w:t>linkedin.com/in/adam-lehechka-b42b03161</w:t>
                      </w:r>
                      <w:r w:rsidRPr="008E18FD">
                        <w:rPr>
                          <w:rFonts w:ascii="Ubuntu-Regular" w:hAnsi="Ubuntu-Regular" w:cs="Ubuntu-Regular"/>
                          <w:sz w:val="16"/>
                          <w:szCs w:val="16"/>
                        </w:rPr>
                        <w:br/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3FF3E44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3E68142D" wp14:editId="5062E10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20582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A718329" w14:textId="77777777" w:rsidR="00D92B95" w:rsidRDefault="00D92B95" w:rsidP="009D3336">
            <w:pPr>
              <w:pStyle w:val="Header"/>
            </w:pPr>
          </w:p>
        </w:tc>
      </w:tr>
    </w:tbl>
    <w:p w14:paraId="7F9039F2" w14:textId="063E58BA" w:rsidR="00D35C3A" w:rsidRPr="008E18FD" w:rsidRDefault="00261298" w:rsidP="008E18FD">
      <w:pPr>
        <w:rPr>
          <w:color w:val="000000" w:themeColor="text1"/>
        </w:rPr>
      </w:pPr>
      <w:r w:rsidRPr="007B5FCC">
        <w:rPr>
          <w:color w:val="000000" w:themeColor="text1"/>
        </w:rPr>
        <w:t>Org</w:t>
      </w:r>
      <w:r w:rsidR="00FF01C1">
        <w:rPr>
          <w:color w:val="000000" w:themeColor="text1"/>
        </w:rPr>
        <w:t>anized Full-Stack Web Developer</w:t>
      </w:r>
      <w:r w:rsidRPr="007B5FCC">
        <w:rPr>
          <w:color w:val="000000" w:themeColor="text1"/>
        </w:rPr>
        <w:t xml:space="preserve"> offering strong skills in designing, developing, and testing innovative web and mobile applications. Bringing an excellent foundation of academic success and </w:t>
      </w:r>
      <w:r w:rsidR="008E18FD">
        <w:rPr>
          <w:color w:val="000000" w:themeColor="text1"/>
        </w:rPr>
        <w:t>3</w:t>
      </w:r>
      <w:r w:rsidRPr="007B5FCC">
        <w:rPr>
          <w:color w:val="000000" w:themeColor="text1"/>
        </w:rPr>
        <w:t>+ years of experience within</w:t>
      </w:r>
      <w:r w:rsidR="00C054D7">
        <w:rPr>
          <w:color w:val="000000" w:themeColor="text1"/>
        </w:rPr>
        <w:t xml:space="preserve"> software engineering and DevOps roles</w:t>
      </w:r>
      <w:r w:rsidRPr="007B5FCC">
        <w:rPr>
          <w:color w:val="000000" w:themeColor="text1"/>
        </w:rPr>
        <w:t>.</w:t>
      </w:r>
    </w:p>
    <w:p w14:paraId="3562191C" w14:textId="77777777" w:rsidR="004469C9" w:rsidRPr="00D35C3A" w:rsidRDefault="004469C9" w:rsidP="00D35C3A">
      <w:pPr>
        <w:pStyle w:val="Heading1"/>
        <w:spacing w:before="0"/>
        <w:rPr>
          <w:sz w:val="2"/>
          <w:szCs w:val="2"/>
        </w:rPr>
      </w:pPr>
    </w:p>
    <w:p w14:paraId="3A48E806" w14:textId="13516A27" w:rsidR="005B1D68" w:rsidRDefault="00AB70C2" w:rsidP="00F44609">
      <w:pPr>
        <w:pStyle w:val="Heading1"/>
      </w:pPr>
      <w:sdt>
        <w:sdtPr>
          <w:alias w:val="Experience:"/>
          <w:tag w:val="Experience:"/>
          <w:id w:val="-898354009"/>
          <w:placeholder>
            <w:docPart w:val="063846DC1B634AC5A728E97773549203"/>
          </w:placeholder>
          <w:temporary/>
          <w:showingPlcHdr/>
          <w15:appearance w15:val="hidden"/>
        </w:sdtPr>
        <w:sdtEndPr/>
        <w:sdtContent>
          <w:r w:rsidR="004937AE" w:rsidRPr="0089677B">
            <w:t>Experience</w:t>
          </w:r>
        </w:sdtContent>
      </w:sdt>
    </w:p>
    <w:p w14:paraId="44A77FE5" w14:textId="11EFB7D1" w:rsidR="00310291" w:rsidRPr="00B16BC8" w:rsidRDefault="00310291" w:rsidP="0031029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R&amp;D Software Engineer</w:t>
      </w:r>
      <w:r w:rsidRPr="004370DD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DMSi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</w:r>
      <w:r w:rsidRPr="00FC5649">
        <w:rPr>
          <w:rStyle w:val="Emphasis"/>
          <w:b w:val="0"/>
          <w:bCs/>
          <w:sz w:val="24"/>
          <w:szCs w:val="24"/>
        </w:rPr>
        <w:t xml:space="preserve">         </w:t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  <w:t xml:space="preserve">          </w:t>
      </w:r>
      <w:r>
        <w:rPr>
          <w:rStyle w:val="Emphasis"/>
          <w:sz w:val="24"/>
          <w:szCs w:val="24"/>
        </w:rPr>
        <w:t>Jan</w:t>
      </w:r>
      <w:r w:rsidRPr="00FC5649">
        <w:rPr>
          <w:rStyle w:val="Emphasis"/>
          <w:sz w:val="24"/>
          <w:szCs w:val="24"/>
        </w:rPr>
        <w:t>. 20</w:t>
      </w:r>
      <w:r>
        <w:rPr>
          <w:rStyle w:val="Emphasis"/>
          <w:sz w:val="24"/>
          <w:szCs w:val="24"/>
        </w:rPr>
        <w:t>20</w:t>
      </w:r>
      <w:r w:rsidRPr="00FC5649">
        <w:rPr>
          <w:rStyle w:val="Emphasis"/>
          <w:sz w:val="24"/>
          <w:szCs w:val="24"/>
        </w:rPr>
        <w:t xml:space="preserve"> – Current</w:t>
      </w:r>
    </w:p>
    <w:p w14:paraId="78FDC278" w14:textId="301A6C65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Door Configurator and BOM Maintenance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 xml:space="preserve">      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May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Current</w:t>
      </w:r>
    </w:p>
    <w:p w14:paraId="3A1A5C05" w14:textId="68DB88D0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Leading team of software engineers in development of a door configuration and image generation web application.</w:t>
      </w:r>
    </w:p>
    <w:p w14:paraId="7E6A5648" w14:textId="07E43748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Performing DevOps to create a CI/CD pipeline with </w:t>
      </w:r>
      <w:r w:rsidR="001B7A4C" w:rsidRPr="00310291">
        <w:rPr>
          <w:rFonts w:cstheme="minorHAnsi"/>
          <w:color w:val="0D0D0D" w:themeColor="text1" w:themeTint="F2"/>
          <w:shd w:val="clear" w:color="auto" w:fill="FFFFFF"/>
        </w:rPr>
        <w:t>Bitbucket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, CircleCI, Docker, Google App Engine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, Linux, and custom </w:t>
      </w:r>
      <w:r w:rsidR="001B7A4C">
        <w:rPr>
          <w:rFonts w:cstheme="minorHAnsi"/>
          <w:i/>
          <w:iCs/>
          <w:color w:val="0D0D0D" w:themeColor="text1" w:themeTint="F2"/>
          <w:shd w:val="clear" w:color="auto" w:fill="FFFFFF"/>
        </w:rPr>
        <w:t>Test Harbor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 tool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.</w:t>
      </w:r>
    </w:p>
    <w:p w14:paraId="2355F1CF" w14:textId="1E03F287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Building Materials Industry Standard Database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  April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May</w:t>
      </w:r>
      <w:r>
        <w:rPr>
          <w:i/>
          <w:iCs/>
          <w:color w:val="000000" w:themeColor="text1"/>
          <w:sz w:val="24"/>
          <w:szCs w:val="24"/>
        </w:rPr>
        <w:t xml:space="preserve"> 2020</w:t>
      </w:r>
    </w:p>
    <w:p w14:paraId="6EC2BFC0" w14:textId="2020138B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Researched various database solutions for the best option to pursue in the creation of a building materials industry standard database.</w:t>
      </w:r>
    </w:p>
    <w:p w14:paraId="68E23B85" w14:textId="2B0A693B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Workpoint Integration</w:t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  <w:t xml:space="preserve">             </w:t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  <w:t>Jan</w:t>
      </w:r>
      <w:r w:rsidRPr="00261BEC">
        <w:rPr>
          <w:i/>
          <w:iCs/>
          <w:color w:val="000000" w:themeColor="text1"/>
          <w:sz w:val="24"/>
          <w:szCs w:val="24"/>
        </w:rPr>
        <w:t>.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April 2020</w:t>
      </w:r>
    </w:p>
    <w:p w14:paraId="29633523" w14:textId="7777777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Researched the codebase and infrastructure of Workpoint's workflow software </w:t>
      </w:r>
    </w:p>
    <w:p w14:paraId="5A0D2093" w14:textId="2708074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D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iscover integration points in plans to integrate the software into DMSi's core products.</w:t>
      </w:r>
    </w:p>
    <w:p w14:paraId="53526CE0" w14:textId="5F22A19C" w:rsidR="00D65941" w:rsidRPr="00B16BC8" w:rsidRDefault="00B16B30" w:rsidP="004D1E7B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>Software Development Intern</w:t>
      </w:r>
      <w:r w:rsidR="00E03F71" w:rsidRPr="004370DD">
        <w:rPr>
          <w:sz w:val="24"/>
          <w:szCs w:val="24"/>
        </w:rPr>
        <w:t xml:space="preserve"> </w:t>
      </w:r>
      <w:r w:rsidR="0095272C" w:rsidRPr="004370DD">
        <w:rPr>
          <w:sz w:val="24"/>
          <w:szCs w:val="24"/>
        </w:rPr>
        <w:t>/</w:t>
      </w:r>
      <w:r w:rsidR="005A4A49" w:rsidRPr="004370DD">
        <w:rPr>
          <w:sz w:val="24"/>
          <w:szCs w:val="24"/>
        </w:rPr>
        <w:t xml:space="preserve"> </w:t>
      </w:r>
      <w:r w:rsidRPr="004370DD">
        <w:rPr>
          <w:rStyle w:val="Emphasis"/>
          <w:sz w:val="24"/>
          <w:szCs w:val="24"/>
        </w:rPr>
        <w:t>Union Pacific</w:t>
      </w:r>
      <w:r w:rsidR="00FC5649">
        <w:rPr>
          <w:rStyle w:val="Emphasis"/>
          <w:sz w:val="24"/>
          <w:szCs w:val="24"/>
        </w:rPr>
        <w:t xml:space="preserve"> Railroad</w:t>
      </w:r>
      <w:r w:rsidR="009E69DE">
        <w:rPr>
          <w:rStyle w:val="Emphasis"/>
          <w:b w:val="0"/>
          <w:bCs/>
          <w:sz w:val="20"/>
          <w:szCs w:val="20"/>
        </w:rPr>
        <w:tab/>
      </w:r>
      <w:r w:rsidR="00FC5649">
        <w:rPr>
          <w:rStyle w:val="Emphasis"/>
          <w:b w:val="0"/>
          <w:bCs/>
          <w:sz w:val="20"/>
          <w:szCs w:val="20"/>
        </w:rPr>
        <w:tab/>
      </w:r>
      <w:r w:rsidR="00FC5649" w:rsidRPr="00FC5649">
        <w:rPr>
          <w:rStyle w:val="Emphasis"/>
          <w:b w:val="0"/>
          <w:bCs/>
          <w:sz w:val="24"/>
          <w:szCs w:val="24"/>
        </w:rPr>
        <w:t xml:space="preserve">      </w:t>
      </w:r>
      <w:r w:rsidR="004D1E7B" w:rsidRPr="00FC5649">
        <w:rPr>
          <w:rStyle w:val="Emphasis"/>
          <w:sz w:val="24"/>
          <w:szCs w:val="24"/>
        </w:rPr>
        <w:t>Nov. 2018</w:t>
      </w:r>
      <w:r w:rsidR="00B16BC8" w:rsidRPr="00FC5649">
        <w:rPr>
          <w:rStyle w:val="Emphasis"/>
          <w:sz w:val="24"/>
          <w:szCs w:val="24"/>
        </w:rPr>
        <w:t xml:space="preserve"> –</w:t>
      </w:r>
      <w:r w:rsidR="004D1E7B" w:rsidRPr="00FC5649">
        <w:rPr>
          <w:rStyle w:val="Emphasis"/>
          <w:sz w:val="24"/>
          <w:szCs w:val="24"/>
        </w:rPr>
        <w:t xml:space="preserve"> </w:t>
      </w:r>
      <w:r w:rsidR="00310291">
        <w:rPr>
          <w:rStyle w:val="Emphasis"/>
          <w:sz w:val="24"/>
          <w:szCs w:val="24"/>
        </w:rPr>
        <w:t>Dec. 2019</w:t>
      </w:r>
    </w:p>
    <w:p w14:paraId="38F8F2A3" w14:textId="47ED01F1" w:rsidR="00D65941" w:rsidRPr="00261BEC" w:rsidRDefault="0036124F" w:rsidP="00E27C81">
      <w:pPr>
        <w:spacing w:after="0"/>
        <w:rPr>
          <w:i/>
          <w:iCs/>
          <w:color w:val="000000" w:themeColor="text1"/>
          <w:sz w:val="24"/>
          <w:szCs w:val="24"/>
        </w:rPr>
      </w:pPr>
      <w:bookmarkStart w:id="0" w:name="_Hlk24103675"/>
      <w:r w:rsidRPr="00261BEC">
        <w:rPr>
          <w:i/>
          <w:iCs/>
          <w:color w:val="000000" w:themeColor="text1"/>
          <w:sz w:val="24"/>
          <w:szCs w:val="24"/>
        </w:rPr>
        <w:t>Real Estate Management System</w:t>
      </w:r>
      <w:r w:rsidR="002F6874" w:rsidRPr="00261BEC">
        <w:rPr>
          <w:i/>
          <w:iCs/>
          <w:color w:val="000000" w:themeColor="text1"/>
          <w:sz w:val="24"/>
          <w:szCs w:val="24"/>
        </w:rPr>
        <w:t xml:space="preserve"> (REMS)</w:t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  </w:t>
      </w:r>
      <w:r w:rsidR="001F4460" w:rsidRPr="00261BEC">
        <w:rPr>
          <w:i/>
          <w:iCs/>
          <w:color w:val="000000" w:themeColor="text1"/>
          <w:sz w:val="24"/>
          <w:szCs w:val="24"/>
        </w:rPr>
        <w:t xml:space="preserve">             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Sept. 2019 </w:t>
      </w:r>
      <w:r w:rsidR="00B16BC8" w:rsidRPr="00261BEC">
        <w:rPr>
          <w:i/>
          <w:iCs/>
          <w:color w:val="000000" w:themeColor="text1"/>
          <w:sz w:val="24"/>
          <w:szCs w:val="24"/>
        </w:rPr>
        <w:t>–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Cu</w:t>
      </w:r>
      <w:r w:rsidR="00B16BC8" w:rsidRPr="00261BEC">
        <w:rPr>
          <w:i/>
          <w:iCs/>
          <w:color w:val="000000" w:themeColor="text1"/>
          <w:sz w:val="24"/>
          <w:szCs w:val="24"/>
        </w:rPr>
        <w:t>r</w:t>
      </w:r>
      <w:r w:rsidR="003473B4" w:rsidRPr="00261BEC">
        <w:rPr>
          <w:i/>
          <w:iCs/>
          <w:color w:val="000000" w:themeColor="text1"/>
          <w:sz w:val="24"/>
          <w:szCs w:val="24"/>
        </w:rPr>
        <w:t>rent</w:t>
      </w:r>
    </w:p>
    <w:bookmarkEnd w:id="0"/>
    <w:p w14:paraId="0609B3D1" w14:textId="7855F218" w:rsidR="00D72025" w:rsidRPr="00261BEC" w:rsidRDefault="00F14BDE" w:rsidP="0093723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61BEC">
        <w:rPr>
          <w:color w:val="000000" w:themeColor="text1"/>
        </w:rPr>
        <w:t>Assum</w:t>
      </w:r>
      <w:r w:rsidR="004D461B" w:rsidRPr="00261BEC">
        <w:rPr>
          <w:color w:val="000000" w:themeColor="text1"/>
        </w:rPr>
        <w:t>ing</w:t>
      </w:r>
      <w:r w:rsidRPr="00261BEC">
        <w:rPr>
          <w:color w:val="000000" w:themeColor="text1"/>
        </w:rPr>
        <w:t xml:space="preserve"> a tech lead role for </w:t>
      </w:r>
      <w:r w:rsidR="00326DCA" w:rsidRPr="00261BEC">
        <w:rPr>
          <w:color w:val="000000" w:themeColor="text1"/>
        </w:rPr>
        <w:t xml:space="preserve">redesigning a </w:t>
      </w:r>
      <w:r w:rsidR="00C7009E" w:rsidRPr="00261BEC">
        <w:rPr>
          <w:color w:val="000000" w:themeColor="text1"/>
        </w:rPr>
        <w:t xml:space="preserve">legal </w:t>
      </w:r>
      <w:r w:rsidR="00326DCA" w:rsidRPr="00261BEC">
        <w:rPr>
          <w:color w:val="000000" w:themeColor="text1"/>
        </w:rPr>
        <w:t>document g</w:t>
      </w:r>
      <w:r w:rsidR="00C7009E" w:rsidRPr="00261BEC">
        <w:rPr>
          <w:color w:val="000000" w:themeColor="text1"/>
        </w:rPr>
        <w:t>eneration system</w:t>
      </w:r>
    </w:p>
    <w:p w14:paraId="0E7F8520" w14:textId="00655401" w:rsidR="0093723C" w:rsidRPr="00261BEC" w:rsidRDefault="00456BE1" w:rsidP="007F12C3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261BEC">
        <w:rPr>
          <w:color w:val="000000" w:themeColor="text1"/>
        </w:rPr>
        <w:t>Helping to transition legacy system into a modern web application</w:t>
      </w:r>
    </w:p>
    <w:p w14:paraId="76720C19" w14:textId="109DD4A5" w:rsidR="000D4393" w:rsidRPr="00261BEC" w:rsidRDefault="000D4393" w:rsidP="00E27C81">
      <w:pPr>
        <w:spacing w:after="0"/>
        <w:rPr>
          <w:i/>
          <w:iCs/>
          <w:color w:val="000000" w:themeColor="text1"/>
          <w:sz w:val="24"/>
          <w:szCs w:val="24"/>
        </w:rPr>
      </w:pPr>
      <w:r w:rsidRPr="00261BEC">
        <w:rPr>
          <w:i/>
          <w:iCs/>
          <w:color w:val="000000" w:themeColor="text1"/>
          <w:sz w:val="24"/>
          <w:szCs w:val="24"/>
        </w:rPr>
        <w:t>Revenue Shipment Process (RSP)</w:t>
      </w:r>
      <w:r w:rsidR="00E27C81" w:rsidRPr="00261BEC">
        <w:rPr>
          <w:i/>
          <w:iCs/>
          <w:color w:val="000000" w:themeColor="text1"/>
          <w:sz w:val="20"/>
          <w:szCs w:val="20"/>
        </w:rPr>
        <w:t xml:space="preserve"> </w:t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7910AA" w:rsidRPr="00261BEC">
        <w:rPr>
          <w:i/>
          <w:iCs/>
          <w:color w:val="000000" w:themeColor="text1"/>
          <w:sz w:val="20"/>
          <w:szCs w:val="20"/>
        </w:rPr>
        <w:tab/>
        <w:t xml:space="preserve">               </w:t>
      </w:r>
      <w:r w:rsidR="001F4460" w:rsidRPr="00261BEC">
        <w:rPr>
          <w:i/>
          <w:iCs/>
          <w:color w:val="000000" w:themeColor="text1"/>
          <w:sz w:val="20"/>
          <w:szCs w:val="20"/>
        </w:rPr>
        <w:t xml:space="preserve">               </w:t>
      </w:r>
      <w:r w:rsidR="00E27C81" w:rsidRPr="00261BEC">
        <w:rPr>
          <w:i/>
          <w:iCs/>
          <w:color w:val="000000" w:themeColor="text1"/>
          <w:sz w:val="24"/>
          <w:szCs w:val="24"/>
        </w:rPr>
        <w:t>Nov. 201</w:t>
      </w:r>
      <w:r w:rsidR="006B5076" w:rsidRPr="00261BEC">
        <w:rPr>
          <w:i/>
          <w:iCs/>
          <w:color w:val="000000" w:themeColor="text1"/>
          <w:sz w:val="24"/>
          <w:szCs w:val="24"/>
        </w:rPr>
        <w:t>8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–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Aug. 2019</w:t>
      </w:r>
    </w:p>
    <w:p w14:paraId="0C4C1CCC" w14:textId="77777777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Developed 10+ backend microservices utilizing Java, Springboot, and Eclipse</w:t>
      </w:r>
    </w:p>
    <w:p w14:paraId="5EF98597" w14:textId="77777777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 xml:space="preserve">Responsible for deployment of services to Integrated Cloud Environment </w:t>
      </w:r>
    </w:p>
    <w:p w14:paraId="685DB5EF" w14:textId="5DC0A640" w:rsidR="00EC7535" w:rsidRPr="00261BEC" w:rsidRDefault="004427D0" w:rsidP="00EC7535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Designed and developed a highly interactive frontend screen</w:t>
      </w:r>
    </w:p>
    <w:p w14:paraId="1CC776D1" w14:textId="77777777" w:rsidR="008E18FD" w:rsidRDefault="008E18FD" w:rsidP="008E18FD">
      <w:pPr>
        <w:pStyle w:val="Heading1"/>
        <w:spacing w:before="0"/>
      </w:pPr>
      <w:sdt>
        <w:sdtPr>
          <w:alias w:val="Education:"/>
          <w:tag w:val="Education:"/>
          <w:id w:val="543866955"/>
          <w:placeholder>
            <w:docPart w:val="7FD02E3EB983409CA8FEC8D958F4A17B"/>
          </w:placeholder>
          <w:temporary/>
          <w:showingPlcHdr/>
          <w15:appearance w15:val="hidden"/>
        </w:sdtPr>
        <w:sdtContent>
          <w:r w:rsidRPr="0089677B">
            <w:t>Education</w:t>
          </w:r>
        </w:sdtContent>
      </w:sdt>
    </w:p>
    <w:p w14:paraId="2B25E174" w14:textId="77777777" w:rsidR="008E18FD" w:rsidRPr="004370DD" w:rsidRDefault="008E18FD" w:rsidP="008E18FD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 xml:space="preserve">Bachelor of Science / </w:t>
      </w:r>
      <w:r w:rsidRPr="004370DD">
        <w:rPr>
          <w:rStyle w:val="Emphasis"/>
          <w:sz w:val="24"/>
          <w:szCs w:val="24"/>
        </w:rPr>
        <w:t>University of Nebraska - Omaha</w:t>
      </w:r>
      <w:r w:rsidRPr="00F36A53">
        <w:rPr>
          <w:rStyle w:val="Emphasis"/>
          <w:b w:val="0"/>
          <w:bCs/>
          <w:sz w:val="20"/>
          <w:szCs w:val="20"/>
        </w:rPr>
        <w:t xml:space="preserve"> 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  <w:t xml:space="preserve">    </w:t>
      </w:r>
      <w:r w:rsidRPr="00FC5649">
        <w:rPr>
          <w:rStyle w:val="Emphasis"/>
          <w:sz w:val="24"/>
          <w:szCs w:val="24"/>
        </w:rPr>
        <w:t>Anticipated: Dec. 2020</w:t>
      </w:r>
    </w:p>
    <w:p w14:paraId="1162543A" w14:textId="1F68F284" w:rsidR="008E18FD" w:rsidRPr="008E18FD" w:rsidRDefault="008E18FD" w:rsidP="008E18FD">
      <w:pPr>
        <w:spacing w:after="0"/>
        <w:rPr>
          <w:color w:val="000000" w:themeColor="text1"/>
        </w:rPr>
      </w:pPr>
      <w:r w:rsidRPr="007B5FCC">
        <w:rPr>
          <w:b/>
          <w:bCs/>
          <w:color w:val="000000" w:themeColor="text1"/>
        </w:rPr>
        <w:t>Major</w:t>
      </w:r>
      <w:r>
        <w:rPr>
          <w:b/>
          <w:bCs/>
          <w:color w:val="000000" w:themeColor="text1"/>
        </w:rPr>
        <w:t>s</w:t>
      </w:r>
      <w:r w:rsidRPr="007B5FCC">
        <w:rPr>
          <w:b/>
          <w:bCs/>
          <w:color w:val="000000" w:themeColor="text1"/>
        </w:rPr>
        <w:t>:</w:t>
      </w:r>
      <w:r w:rsidRPr="007B5FCC">
        <w:rPr>
          <w:color w:val="000000" w:themeColor="text1"/>
        </w:rPr>
        <w:t xml:space="preserve"> Computer Science, Cybersecurity, Management Information Systems</w:t>
      </w:r>
      <w:r w:rsidRPr="007B5FCC">
        <w:rPr>
          <w:color w:val="000000" w:themeColor="text1"/>
        </w:rPr>
        <w:br/>
      </w:r>
      <w:r w:rsidRPr="007B5FCC">
        <w:rPr>
          <w:b/>
          <w:bCs/>
          <w:color w:val="000000" w:themeColor="text1"/>
        </w:rPr>
        <w:t>Coursework: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Software Engineering</w:t>
      </w:r>
      <w:r w:rsidRPr="007B5FCC">
        <w:rPr>
          <w:color w:val="000000" w:themeColor="text1"/>
        </w:rPr>
        <w:t xml:space="preserve">, </w:t>
      </w:r>
      <w:r>
        <w:rPr>
          <w:color w:val="000000" w:themeColor="text1"/>
        </w:rPr>
        <w:t>IT Infrastructure</w:t>
      </w:r>
      <w:r w:rsidRPr="007B5FCC">
        <w:rPr>
          <w:color w:val="000000" w:themeColor="text1"/>
        </w:rPr>
        <w:t>, Network Vulnerabilities, Project Management</w:t>
      </w:r>
      <w:r w:rsidRPr="007B5FCC">
        <w:rPr>
          <w:color w:val="000000" w:themeColor="text1"/>
        </w:rPr>
        <w:br/>
      </w:r>
      <w:r w:rsidRPr="007B5FCC">
        <w:rPr>
          <w:b/>
          <w:bCs/>
          <w:color w:val="000000" w:themeColor="text1"/>
        </w:rPr>
        <w:t>GPA:</w:t>
      </w:r>
      <w:r w:rsidRPr="007B5FCC">
        <w:rPr>
          <w:color w:val="000000" w:themeColor="text1"/>
        </w:rPr>
        <w:t xml:space="preserve"> 3.5 / 4.0</w:t>
      </w:r>
      <w:r>
        <w:rPr>
          <w:color w:val="000000" w:themeColor="text1"/>
        </w:rPr>
        <w:br/>
      </w:r>
    </w:p>
    <w:p w14:paraId="6E1F11AE" w14:textId="6C92F24E" w:rsidR="000A7258" w:rsidRPr="00F11ED5" w:rsidRDefault="000A7258" w:rsidP="00E42121">
      <w:pPr>
        <w:pStyle w:val="Heading1"/>
        <w:pBdr>
          <w:top w:val="single" w:sz="4" w:space="0" w:color="A6A6A6" w:themeColor="background1" w:themeShade="A6"/>
        </w:pBdr>
        <w:spacing w:before="0" w:after="0"/>
        <w:rPr>
          <w:sz w:val="2"/>
          <w:szCs w:val="2"/>
        </w:rPr>
      </w:pPr>
    </w:p>
    <w:tbl>
      <w:tblPr>
        <w:tblStyle w:val="TableGrid"/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5220"/>
        <w:gridCol w:w="4598"/>
      </w:tblGrid>
      <w:tr w:rsidR="00261BEC" w:rsidRPr="00261BEC" w14:paraId="3F70F410" w14:textId="77777777" w:rsidTr="004A2A50">
        <w:trPr>
          <w:trHeight w:val="2504"/>
        </w:trPr>
        <w:tc>
          <w:tcPr>
            <w:tcW w:w="5220" w:type="dxa"/>
          </w:tcPr>
          <w:p w14:paraId="72E1DB45" w14:textId="7D4CB742" w:rsidR="003E7CA5" w:rsidRPr="00261BEC" w:rsidRDefault="00DE0121" w:rsidP="000D11BF">
            <w:pP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261BE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Personal Project</w:t>
            </w:r>
          </w:p>
          <w:p w14:paraId="4BFC4065" w14:textId="4AB829A3" w:rsidR="008F678A" w:rsidRPr="00261BEC" w:rsidRDefault="007865B4" w:rsidP="004B1B4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LockerStock</w:t>
            </w:r>
          </w:p>
          <w:p w14:paraId="5E2AAE5E" w14:textId="5E40B1EE" w:rsidR="008E18FD" w:rsidRDefault="008E18FD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Athletic Inventory Management System</w:t>
            </w:r>
          </w:p>
          <w:p w14:paraId="1F6385DB" w14:textId="573FC260" w:rsidR="001C0B10" w:rsidRPr="00261BEC" w:rsidRDefault="001C0B10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 xml:space="preserve">Utilizing </w:t>
            </w:r>
            <w:r w:rsidR="008E18FD">
              <w:rPr>
                <w:color w:val="000000" w:themeColor="text1"/>
              </w:rPr>
              <w:t>Firebase (BaaS) for authentication, hosting, and NoSQL datastore</w:t>
            </w:r>
          </w:p>
          <w:p w14:paraId="532A92E5" w14:textId="6C45E702" w:rsidR="00E97DAB" w:rsidRDefault="001C0B10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>Designing fronte</w:t>
            </w:r>
            <w:r w:rsidR="000C13EB">
              <w:rPr>
                <w:color w:val="000000" w:themeColor="text1"/>
              </w:rPr>
              <w:t>n</w:t>
            </w:r>
            <w:r w:rsidRPr="00261BEC">
              <w:rPr>
                <w:color w:val="000000" w:themeColor="text1"/>
              </w:rPr>
              <w:t xml:space="preserve">d with </w:t>
            </w:r>
            <w:r w:rsidR="008E18FD">
              <w:rPr>
                <w:color w:val="000000" w:themeColor="text1"/>
              </w:rPr>
              <w:t>React</w:t>
            </w:r>
            <w:r w:rsidRPr="00261BEC">
              <w:rPr>
                <w:color w:val="000000" w:themeColor="text1"/>
              </w:rPr>
              <w:t xml:space="preserve"> Typescript</w:t>
            </w:r>
            <w:r w:rsidR="008E18FD">
              <w:rPr>
                <w:color w:val="000000" w:themeColor="text1"/>
              </w:rPr>
              <w:t>, Material-UI, and redux</w:t>
            </w:r>
          </w:p>
          <w:p w14:paraId="7FFB7EA6" w14:textId="03AC191A" w:rsidR="00F11ED5" w:rsidRPr="00E97DAB" w:rsidRDefault="008E18FD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CI/CD fully automated using GitHub Actions</w:t>
            </w:r>
          </w:p>
        </w:tc>
        <w:tc>
          <w:tcPr>
            <w:tcW w:w="4598" w:type="dxa"/>
            <w:tcBorders>
              <w:left w:val="nil"/>
            </w:tcBorders>
          </w:tcPr>
          <w:p w14:paraId="53C9FFD6" w14:textId="77777777" w:rsidR="00080934" w:rsidRPr="00261BEC" w:rsidRDefault="00080934" w:rsidP="004B1B4E">
            <w:pPr>
              <w:pStyle w:val="Heading1"/>
              <w:pBdr>
                <w:top w:val="none" w:sz="0" w:space="0" w:color="auto"/>
              </w:pBdr>
              <w:spacing w:before="0" w:after="0"/>
              <w:outlineLvl w:val="0"/>
              <w:rPr>
                <w:color w:val="000000" w:themeColor="text1"/>
                <w:szCs w:val="28"/>
              </w:rPr>
            </w:pPr>
            <w:r w:rsidRPr="00261BEC">
              <w:rPr>
                <w:color w:val="000000" w:themeColor="text1"/>
                <w:szCs w:val="28"/>
              </w:rPr>
              <w:t>Skills</w:t>
            </w:r>
          </w:p>
          <w:tbl>
            <w:tblPr>
              <w:tblStyle w:val="TableGrid"/>
              <w:tblW w:w="4501" w:type="dxa"/>
              <w:tblInd w:w="351" w:type="dxa"/>
              <w:tblLayout w:type="fixed"/>
              <w:tblLook w:val="04A0" w:firstRow="1" w:lastRow="0" w:firstColumn="1" w:lastColumn="0" w:noHBand="0" w:noVBand="1"/>
            </w:tblPr>
            <w:tblGrid>
              <w:gridCol w:w="1614"/>
              <w:gridCol w:w="2887"/>
            </w:tblGrid>
            <w:tr w:rsidR="00261BEC" w:rsidRPr="00261BEC" w14:paraId="2423C8EF" w14:textId="77777777" w:rsidTr="008E18FD">
              <w:trPr>
                <w:trHeight w:val="568"/>
              </w:trPr>
              <w:tc>
                <w:tcPr>
                  <w:tcW w:w="1614" w:type="dxa"/>
                </w:tcPr>
                <w:p w14:paraId="0BE03B70" w14:textId="2070CFEC" w:rsidR="001C0B10" w:rsidRPr="00261BEC" w:rsidRDefault="001C0B10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Java</w:t>
                  </w:r>
                  <w:r w:rsidR="008E18FD">
                    <w:rPr>
                      <w:color w:val="000000" w:themeColor="text1"/>
                    </w:rPr>
                    <w:t>Script</w:t>
                  </w:r>
                </w:p>
                <w:p w14:paraId="513734A0" w14:textId="15217796" w:rsidR="008E18FD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React</w:t>
                  </w:r>
                </w:p>
                <w:p w14:paraId="3B8EBC3F" w14:textId="2FCD9292" w:rsidR="001C0B10" w:rsidRPr="00261BEC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Node.js</w:t>
                  </w:r>
                </w:p>
                <w:p w14:paraId="6DD88A0F" w14:textId="4A06E64F" w:rsidR="001C0B10" w:rsidRPr="00261BEC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PostgreSQL</w:t>
                  </w:r>
                </w:p>
                <w:p w14:paraId="2735651A" w14:textId="7D89B289" w:rsidR="001C0B10" w:rsidRDefault="001C0B10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HTML/CSS</w:t>
                  </w:r>
                </w:p>
                <w:p w14:paraId="2693332C" w14:textId="72BD45BC" w:rsidR="008E18FD" w:rsidRPr="00261BEC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DevOps</w:t>
                  </w:r>
                </w:p>
                <w:p w14:paraId="0D109081" w14:textId="77777777" w:rsidR="001C0B10" w:rsidRPr="00261BEC" w:rsidRDefault="001C0B10" w:rsidP="003A410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87" w:type="dxa"/>
                  <w:tcBorders>
                    <w:left w:val="nil"/>
                  </w:tcBorders>
                </w:tcPr>
                <w:p w14:paraId="2D03BD8C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Problem Solver</w:t>
                  </w:r>
                </w:p>
                <w:p w14:paraId="038B7576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Quick Learner</w:t>
                  </w:r>
                </w:p>
                <w:p w14:paraId="09A12875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Teamwork</w:t>
                  </w:r>
                </w:p>
                <w:p w14:paraId="6165DDA0" w14:textId="77777777" w:rsidR="001C0B10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Time Management</w:t>
                  </w:r>
                </w:p>
                <w:p w14:paraId="7F98C9FC" w14:textId="6E01D9E1" w:rsidR="008E18FD" w:rsidRDefault="008E18FD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Self-starter</w:t>
                  </w:r>
                </w:p>
                <w:p w14:paraId="4F845E55" w14:textId="79D51BCF" w:rsidR="008E18FD" w:rsidRPr="008E18FD" w:rsidRDefault="008E18FD" w:rsidP="008E18FD">
                  <w:pPr>
                    <w:ind w:right="-363"/>
                    <w:rPr>
                      <w:color w:val="000000" w:themeColor="text1"/>
                    </w:rPr>
                  </w:pPr>
                </w:p>
              </w:tc>
            </w:tr>
          </w:tbl>
          <w:p w14:paraId="6E3697F8" w14:textId="048AE62A" w:rsidR="008C5447" w:rsidRPr="00261BEC" w:rsidRDefault="008C5447" w:rsidP="00707FA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2B27F0C8" w14:textId="36AD8C05" w:rsidR="008506FA" w:rsidRPr="00241008" w:rsidRDefault="008506FA" w:rsidP="00241008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</w:rPr>
      </w:pPr>
    </w:p>
    <w:sectPr w:rsidR="008506FA" w:rsidRPr="00241008" w:rsidSect="00FA4965">
      <w:footerReference w:type="default" r:id="rId9"/>
      <w:pgSz w:w="12240" w:h="15840" w:code="1"/>
      <w:pgMar w:top="864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EB481" w14:textId="77777777" w:rsidR="00AB70C2" w:rsidRDefault="00AB70C2" w:rsidP="00725803">
      <w:pPr>
        <w:spacing w:after="0"/>
      </w:pPr>
      <w:r>
        <w:separator/>
      </w:r>
    </w:p>
  </w:endnote>
  <w:endnote w:type="continuationSeparator" w:id="0">
    <w:p w14:paraId="440526F7" w14:textId="77777777" w:rsidR="00AB70C2" w:rsidRDefault="00AB70C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7733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4712B" w14:textId="77777777" w:rsidR="00AB70C2" w:rsidRDefault="00AB70C2" w:rsidP="00725803">
      <w:pPr>
        <w:spacing w:after="0"/>
      </w:pPr>
      <w:r>
        <w:separator/>
      </w:r>
    </w:p>
  </w:footnote>
  <w:footnote w:type="continuationSeparator" w:id="0">
    <w:p w14:paraId="778F1817" w14:textId="77777777" w:rsidR="00AB70C2" w:rsidRDefault="00AB70C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81AC2"/>
    <w:multiLevelType w:val="hybridMultilevel"/>
    <w:tmpl w:val="5ED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374C"/>
    <w:multiLevelType w:val="hybridMultilevel"/>
    <w:tmpl w:val="4EE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2DB"/>
    <w:multiLevelType w:val="hybridMultilevel"/>
    <w:tmpl w:val="7C4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D5EE5"/>
    <w:multiLevelType w:val="hybridMultilevel"/>
    <w:tmpl w:val="71C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AB7874"/>
    <w:multiLevelType w:val="hybridMultilevel"/>
    <w:tmpl w:val="75E4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226F25"/>
    <w:multiLevelType w:val="hybridMultilevel"/>
    <w:tmpl w:val="8878F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12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42"/>
    <w:rsid w:val="00000B4E"/>
    <w:rsid w:val="00013E90"/>
    <w:rsid w:val="00025E77"/>
    <w:rsid w:val="00027312"/>
    <w:rsid w:val="000645F2"/>
    <w:rsid w:val="00080934"/>
    <w:rsid w:val="00082F03"/>
    <w:rsid w:val="000835A0"/>
    <w:rsid w:val="0008542D"/>
    <w:rsid w:val="000934A2"/>
    <w:rsid w:val="000A5DBC"/>
    <w:rsid w:val="000A7258"/>
    <w:rsid w:val="000B142A"/>
    <w:rsid w:val="000B5D4D"/>
    <w:rsid w:val="000C13EB"/>
    <w:rsid w:val="000D11BF"/>
    <w:rsid w:val="000D4393"/>
    <w:rsid w:val="000F53F7"/>
    <w:rsid w:val="0013241A"/>
    <w:rsid w:val="00137746"/>
    <w:rsid w:val="00164DFC"/>
    <w:rsid w:val="0018680E"/>
    <w:rsid w:val="001B0955"/>
    <w:rsid w:val="001B0E47"/>
    <w:rsid w:val="001B7974"/>
    <w:rsid w:val="001B7A4C"/>
    <w:rsid w:val="001C0B10"/>
    <w:rsid w:val="001D5068"/>
    <w:rsid w:val="001E01A2"/>
    <w:rsid w:val="001F00F0"/>
    <w:rsid w:val="001F4460"/>
    <w:rsid w:val="001F50DA"/>
    <w:rsid w:val="00201E78"/>
    <w:rsid w:val="0021166A"/>
    <w:rsid w:val="00222405"/>
    <w:rsid w:val="00227784"/>
    <w:rsid w:val="0023705D"/>
    <w:rsid w:val="00241008"/>
    <w:rsid w:val="00250A31"/>
    <w:rsid w:val="00251C13"/>
    <w:rsid w:val="00261298"/>
    <w:rsid w:val="00261BEC"/>
    <w:rsid w:val="00283746"/>
    <w:rsid w:val="00290C47"/>
    <w:rsid w:val="002922D0"/>
    <w:rsid w:val="00293AC7"/>
    <w:rsid w:val="002A4B06"/>
    <w:rsid w:val="002C1E09"/>
    <w:rsid w:val="002D0B88"/>
    <w:rsid w:val="002D4C12"/>
    <w:rsid w:val="002F6874"/>
    <w:rsid w:val="00310291"/>
    <w:rsid w:val="00326DCA"/>
    <w:rsid w:val="00336170"/>
    <w:rsid w:val="00340B03"/>
    <w:rsid w:val="003473B4"/>
    <w:rsid w:val="0036124F"/>
    <w:rsid w:val="0036413F"/>
    <w:rsid w:val="00370D7F"/>
    <w:rsid w:val="00371289"/>
    <w:rsid w:val="00375C3B"/>
    <w:rsid w:val="00380AE7"/>
    <w:rsid w:val="00383FF6"/>
    <w:rsid w:val="003A410A"/>
    <w:rsid w:val="003A6943"/>
    <w:rsid w:val="003C0D8C"/>
    <w:rsid w:val="003E48A9"/>
    <w:rsid w:val="003E6371"/>
    <w:rsid w:val="003E7CA5"/>
    <w:rsid w:val="003F616B"/>
    <w:rsid w:val="00405ED8"/>
    <w:rsid w:val="00410BA2"/>
    <w:rsid w:val="00415EB1"/>
    <w:rsid w:val="00434074"/>
    <w:rsid w:val="004370DD"/>
    <w:rsid w:val="004427D0"/>
    <w:rsid w:val="004469C9"/>
    <w:rsid w:val="00453619"/>
    <w:rsid w:val="00456BE1"/>
    <w:rsid w:val="00463C3B"/>
    <w:rsid w:val="004838B2"/>
    <w:rsid w:val="00493129"/>
    <w:rsid w:val="004937AE"/>
    <w:rsid w:val="004A2A50"/>
    <w:rsid w:val="004B1B4E"/>
    <w:rsid w:val="004D1E7B"/>
    <w:rsid w:val="004D461B"/>
    <w:rsid w:val="004E2970"/>
    <w:rsid w:val="004E68E2"/>
    <w:rsid w:val="004F0690"/>
    <w:rsid w:val="00500427"/>
    <w:rsid w:val="005026DD"/>
    <w:rsid w:val="00503B02"/>
    <w:rsid w:val="00513EFC"/>
    <w:rsid w:val="0052113B"/>
    <w:rsid w:val="0055759D"/>
    <w:rsid w:val="00564951"/>
    <w:rsid w:val="005736C2"/>
    <w:rsid w:val="00573BF9"/>
    <w:rsid w:val="005A4A49"/>
    <w:rsid w:val="005B1D68"/>
    <w:rsid w:val="005C4022"/>
    <w:rsid w:val="005F630E"/>
    <w:rsid w:val="005F74A0"/>
    <w:rsid w:val="00611B37"/>
    <w:rsid w:val="006252B4"/>
    <w:rsid w:val="00635F83"/>
    <w:rsid w:val="00646BA2"/>
    <w:rsid w:val="00675EA0"/>
    <w:rsid w:val="00691748"/>
    <w:rsid w:val="006B5076"/>
    <w:rsid w:val="006C08A0"/>
    <w:rsid w:val="006C47D8"/>
    <w:rsid w:val="006D2D08"/>
    <w:rsid w:val="006E2DD0"/>
    <w:rsid w:val="006F26A2"/>
    <w:rsid w:val="0070237E"/>
    <w:rsid w:val="00707FAC"/>
    <w:rsid w:val="00722C11"/>
    <w:rsid w:val="00725803"/>
    <w:rsid w:val="00725CB5"/>
    <w:rsid w:val="007307A3"/>
    <w:rsid w:val="007356B0"/>
    <w:rsid w:val="00744352"/>
    <w:rsid w:val="00752315"/>
    <w:rsid w:val="007541C4"/>
    <w:rsid w:val="00754F46"/>
    <w:rsid w:val="0077578F"/>
    <w:rsid w:val="0078483F"/>
    <w:rsid w:val="007865B4"/>
    <w:rsid w:val="007910AA"/>
    <w:rsid w:val="00796A9A"/>
    <w:rsid w:val="007B5FCC"/>
    <w:rsid w:val="007D43B2"/>
    <w:rsid w:val="007F12C3"/>
    <w:rsid w:val="007F7E1B"/>
    <w:rsid w:val="008506FA"/>
    <w:rsid w:val="00857E6B"/>
    <w:rsid w:val="00887287"/>
    <w:rsid w:val="008935EB"/>
    <w:rsid w:val="0089677B"/>
    <w:rsid w:val="008968C4"/>
    <w:rsid w:val="008C16B6"/>
    <w:rsid w:val="008C5447"/>
    <w:rsid w:val="008C6A5E"/>
    <w:rsid w:val="008D452C"/>
    <w:rsid w:val="008D59FE"/>
    <w:rsid w:val="008D7C1C"/>
    <w:rsid w:val="008E18FD"/>
    <w:rsid w:val="008F678A"/>
    <w:rsid w:val="00903623"/>
    <w:rsid w:val="0092291B"/>
    <w:rsid w:val="00932D92"/>
    <w:rsid w:val="0093723C"/>
    <w:rsid w:val="0095272C"/>
    <w:rsid w:val="00972024"/>
    <w:rsid w:val="009A5C42"/>
    <w:rsid w:val="009C30F7"/>
    <w:rsid w:val="009C73C9"/>
    <w:rsid w:val="009E69DE"/>
    <w:rsid w:val="009F0034"/>
    <w:rsid w:val="009F04D2"/>
    <w:rsid w:val="009F2BA7"/>
    <w:rsid w:val="009F6DA0"/>
    <w:rsid w:val="00A01182"/>
    <w:rsid w:val="00A0690D"/>
    <w:rsid w:val="00A33C5B"/>
    <w:rsid w:val="00A349B5"/>
    <w:rsid w:val="00A73627"/>
    <w:rsid w:val="00AB0563"/>
    <w:rsid w:val="00AB2BD0"/>
    <w:rsid w:val="00AB6A38"/>
    <w:rsid w:val="00AB70C2"/>
    <w:rsid w:val="00AC4B82"/>
    <w:rsid w:val="00AD13CB"/>
    <w:rsid w:val="00AD3FD8"/>
    <w:rsid w:val="00AF1FED"/>
    <w:rsid w:val="00B12FC8"/>
    <w:rsid w:val="00B16B30"/>
    <w:rsid w:val="00B16BC8"/>
    <w:rsid w:val="00B370A8"/>
    <w:rsid w:val="00B73C28"/>
    <w:rsid w:val="00B776BE"/>
    <w:rsid w:val="00BC7376"/>
    <w:rsid w:val="00BD669A"/>
    <w:rsid w:val="00C054D7"/>
    <w:rsid w:val="00C13F2B"/>
    <w:rsid w:val="00C43D65"/>
    <w:rsid w:val="00C46881"/>
    <w:rsid w:val="00C67008"/>
    <w:rsid w:val="00C7009E"/>
    <w:rsid w:val="00C76D93"/>
    <w:rsid w:val="00C84833"/>
    <w:rsid w:val="00C9044F"/>
    <w:rsid w:val="00CA7E5A"/>
    <w:rsid w:val="00CD0342"/>
    <w:rsid w:val="00CD16CF"/>
    <w:rsid w:val="00CD7D46"/>
    <w:rsid w:val="00CE255F"/>
    <w:rsid w:val="00CE5873"/>
    <w:rsid w:val="00CF0B85"/>
    <w:rsid w:val="00CF1BDE"/>
    <w:rsid w:val="00CF6766"/>
    <w:rsid w:val="00CF69F6"/>
    <w:rsid w:val="00D2420D"/>
    <w:rsid w:val="00D242BE"/>
    <w:rsid w:val="00D30382"/>
    <w:rsid w:val="00D35692"/>
    <w:rsid w:val="00D35C3A"/>
    <w:rsid w:val="00D413F9"/>
    <w:rsid w:val="00D44E50"/>
    <w:rsid w:val="00D47564"/>
    <w:rsid w:val="00D51BAB"/>
    <w:rsid w:val="00D65941"/>
    <w:rsid w:val="00D72025"/>
    <w:rsid w:val="00D8731D"/>
    <w:rsid w:val="00D90060"/>
    <w:rsid w:val="00D92B95"/>
    <w:rsid w:val="00D97DD1"/>
    <w:rsid w:val="00DB4ED0"/>
    <w:rsid w:val="00DE0121"/>
    <w:rsid w:val="00E03F71"/>
    <w:rsid w:val="00E07B3E"/>
    <w:rsid w:val="00E154B5"/>
    <w:rsid w:val="00E232F0"/>
    <w:rsid w:val="00E25B48"/>
    <w:rsid w:val="00E27C81"/>
    <w:rsid w:val="00E40253"/>
    <w:rsid w:val="00E41282"/>
    <w:rsid w:val="00E4156E"/>
    <w:rsid w:val="00E42121"/>
    <w:rsid w:val="00E52791"/>
    <w:rsid w:val="00E6531F"/>
    <w:rsid w:val="00E66343"/>
    <w:rsid w:val="00E801AC"/>
    <w:rsid w:val="00E82874"/>
    <w:rsid w:val="00E83195"/>
    <w:rsid w:val="00E97DAB"/>
    <w:rsid w:val="00EC1559"/>
    <w:rsid w:val="00EC7535"/>
    <w:rsid w:val="00EE0498"/>
    <w:rsid w:val="00EF3CC3"/>
    <w:rsid w:val="00F00A4F"/>
    <w:rsid w:val="00F11ED5"/>
    <w:rsid w:val="00F14BDE"/>
    <w:rsid w:val="00F33CD8"/>
    <w:rsid w:val="00F36A53"/>
    <w:rsid w:val="00F44609"/>
    <w:rsid w:val="00F47305"/>
    <w:rsid w:val="00F55A41"/>
    <w:rsid w:val="00F63ED6"/>
    <w:rsid w:val="00FA4965"/>
    <w:rsid w:val="00FC3F65"/>
    <w:rsid w:val="00FC5649"/>
    <w:rsid w:val="00FC78E8"/>
    <w:rsid w:val="00FD1DE2"/>
    <w:rsid w:val="00FF01C1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4F781"/>
  <w15:chartTrackingRefBased/>
  <w15:docId w15:val="{D4A86AA2-9D73-447C-9BC8-2DEF335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93"/>
  </w:style>
  <w:style w:type="paragraph" w:styleId="Heading1">
    <w:name w:val="heading 1"/>
    <w:basedOn w:val="Normal"/>
    <w:link w:val="Heading1Char"/>
    <w:uiPriority w:val="9"/>
    <w:qFormat/>
    <w:rsid w:val="001B7974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1B7974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Lehechk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E300BAA3BC453B9B344982414B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190D-CDD3-4B05-8B84-600786864D16}"/>
      </w:docPartPr>
      <w:docPartBody>
        <w:p w:rsidR="00037E27" w:rsidRDefault="00D1492A">
          <w:pPr>
            <w:pStyle w:val="3EE300BAA3BC453B9B344982414B1B98"/>
          </w:pPr>
          <w:r>
            <w:t>First Name</w:t>
          </w:r>
        </w:p>
      </w:docPartBody>
    </w:docPart>
    <w:docPart>
      <w:docPartPr>
        <w:name w:val="9A6E661317894B068A03FDA46F476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40070-8A25-4499-BDB3-D5FD00C9CA52}"/>
      </w:docPartPr>
      <w:docPartBody>
        <w:p w:rsidR="00037E27" w:rsidRDefault="00D1492A">
          <w:pPr>
            <w:pStyle w:val="9A6E661317894B068A03FDA46F47687E"/>
          </w:pPr>
          <w:r w:rsidRPr="009D0878">
            <w:t>Address</w:t>
          </w:r>
        </w:p>
      </w:docPartBody>
    </w:docPart>
    <w:docPart>
      <w:docPartPr>
        <w:name w:val="BF88092A944249DB8E5411C9DE7E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01732-85D1-4646-939B-0D9E83F7B79E}"/>
      </w:docPartPr>
      <w:docPartBody>
        <w:p w:rsidR="00037E27" w:rsidRDefault="00D1492A">
          <w:pPr>
            <w:pStyle w:val="BF88092A944249DB8E5411C9DE7EEEA5"/>
          </w:pPr>
          <w:r w:rsidRPr="009D0878">
            <w:t>Phone</w:t>
          </w:r>
        </w:p>
      </w:docPartBody>
    </w:docPart>
    <w:docPart>
      <w:docPartPr>
        <w:name w:val="1128ED2AB60242E68FA48C9940F2E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3C84C-D6D6-40B4-94FE-CD28A00359F7}"/>
      </w:docPartPr>
      <w:docPartBody>
        <w:p w:rsidR="00037E27" w:rsidRDefault="00D1492A">
          <w:pPr>
            <w:pStyle w:val="1128ED2AB60242E68FA48C9940F2E576"/>
          </w:pPr>
          <w:r w:rsidRPr="009D0878">
            <w:t>Email</w:t>
          </w:r>
        </w:p>
      </w:docPartBody>
    </w:docPart>
    <w:docPart>
      <w:docPartPr>
        <w:name w:val="9532EBB11D33446BACE588701C227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7476-4574-4117-B08C-2253C3B1E80A}"/>
      </w:docPartPr>
      <w:docPartBody>
        <w:p w:rsidR="00037E27" w:rsidRDefault="00D1492A">
          <w:pPr>
            <w:pStyle w:val="9532EBB11D33446BACE588701C2271FA"/>
          </w:pPr>
          <w:r w:rsidRPr="009D0878">
            <w:t>LinkedIn Profile</w:t>
          </w:r>
        </w:p>
      </w:docPartBody>
    </w:docPart>
    <w:docPart>
      <w:docPartPr>
        <w:name w:val="063846DC1B634AC5A728E9777354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D5B8-811C-4EF1-B38D-BD1D9DCEBA05}"/>
      </w:docPartPr>
      <w:docPartBody>
        <w:p w:rsidR="00037E27" w:rsidRDefault="00D1492A">
          <w:pPr>
            <w:pStyle w:val="063846DC1B634AC5A728E97773549203"/>
          </w:pPr>
          <w:r w:rsidRPr="00AD3FD8">
            <w:t>Experience</w:t>
          </w:r>
        </w:p>
      </w:docPartBody>
    </w:docPart>
    <w:docPart>
      <w:docPartPr>
        <w:name w:val="7FD02E3EB983409CA8FEC8D958F4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2B52D-3128-403B-B4D7-57E451671569}"/>
      </w:docPartPr>
      <w:docPartBody>
        <w:p w:rsidR="00000000" w:rsidRDefault="00201720" w:rsidP="00201720">
          <w:pPr>
            <w:pStyle w:val="7FD02E3EB983409CA8FEC8D958F4A17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7"/>
    <w:rsid w:val="00037E27"/>
    <w:rsid w:val="00201720"/>
    <w:rsid w:val="00B473C0"/>
    <w:rsid w:val="00BC3D00"/>
    <w:rsid w:val="00D1492A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300BAA3BC453B9B344982414B1B98">
    <w:name w:val="3EE300BAA3BC453B9B344982414B1B98"/>
  </w:style>
  <w:style w:type="paragraph" w:customStyle="1" w:styleId="7FD02E3EB983409CA8FEC8D958F4A17B">
    <w:name w:val="7FD02E3EB983409CA8FEC8D958F4A17B"/>
    <w:rsid w:val="00201720"/>
  </w:style>
  <w:style w:type="paragraph" w:customStyle="1" w:styleId="9A6E661317894B068A03FDA46F47687E">
    <w:name w:val="9A6E661317894B068A03FDA46F47687E"/>
  </w:style>
  <w:style w:type="paragraph" w:customStyle="1" w:styleId="BF88092A944249DB8E5411C9DE7EEEA5">
    <w:name w:val="BF88092A944249DB8E5411C9DE7EEEA5"/>
  </w:style>
  <w:style w:type="paragraph" w:customStyle="1" w:styleId="1128ED2AB60242E68FA48C9940F2E576">
    <w:name w:val="1128ED2AB60242E68FA48C9940F2E576"/>
  </w:style>
  <w:style w:type="paragraph" w:customStyle="1" w:styleId="9532EBB11D33446BACE588701C2271FA">
    <w:name w:val="9532EBB11D33446BACE588701C2271FA"/>
  </w:style>
  <w:style w:type="paragraph" w:customStyle="1" w:styleId="063846DC1B634AC5A728E97773549203">
    <w:name w:val="063846DC1B634AC5A728E97773549203"/>
  </w:style>
  <w:style w:type="character" w:styleId="Emphasis">
    <w:name w:val="Emphasis"/>
    <w:basedOn w:val="DefaultParagraphFont"/>
    <w:uiPriority w:val="20"/>
    <w:qFormat/>
    <w:rsid w:val="00037E27"/>
    <w:rPr>
      <w:b w:val="0"/>
      <w:i w:val="0"/>
      <w:iCs/>
      <w:color w:val="595959" w:themeColor="text1" w:themeTint="A6"/>
    </w:rPr>
  </w:style>
  <w:style w:type="paragraph" w:customStyle="1" w:styleId="0FA3B7D789A1468FAEE4F9198AE7D1D9">
    <w:name w:val="0FA3B7D789A1468FAEE4F9198AE7D1D9"/>
    <w:rsid w:val="00037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Adam Lehechka</Abstract>
  <CompanyAddress>Omaha, NE</CompanyAddress>
  <CompanyPhone>(308) 850-2825</CompanyPhone>
  <CompanyFax/>
  <CompanyEmail>ajlehechka@gmail.com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1476E-4E0A-4396-8C01-AC425B02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Lehechka</dc:creator>
  <cp:keywords>linkedin.com/in/adam-lehechka-b42b03161</cp:keywords>
  <dc:description/>
  <cp:lastModifiedBy>Adam Lehechka</cp:lastModifiedBy>
  <cp:revision>3</cp:revision>
  <cp:lastPrinted>2019-11-08T17:49:00Z</cp:lastPrinted>
  <dcterms:created xsi:type="dcterms:W3CDTF">2020-11-19T23:12:00Z</dcterms:created>
  <dcterms:modified xsi:type="dcterms:W3CDTF">2020-11-19T23:12:00Z</dcterms:modified>
  <cp:category/>
</cp:coreProperties>
</file>